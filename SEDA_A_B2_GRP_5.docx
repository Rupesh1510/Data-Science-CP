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E2AB5" w14:textId="77777777" w:rsidR="000F13CE" w:rsidRDefault="000F13CE" w:rsidP="000F13CE">
      <w:pPr>
        <w:rPr>
          <w:sz w:val="24"/>
          <w:szCs w:val="24"/>
        </w:rPr>
      </w:pPr>
    </w:p>
    <w:p w14:paraId="6E493F43" w14:textId="7176852D" w:rsidR="00336CE6" w:rsidRPr="00011FF8" w:rsidRDefault="000F13CE" w:rsidP="00336CE6">
      <w:pPr>
        <w:tabs>
          <w:tab w:val="left" w:pos="1015"/>
        </w:tabs>
        <w:rPr>
          <w:sz w:val="32"/>
          <w:szCs w:val="32"/>
        </w:rPr>
      </w:pPr>
      <w:r w:rsidRPr="00011FF8">
        <w:rPr>
          <w:b/>
          <w:bCs/>
          <w:sz w:val="32"/>
          <w:szCs w:val="32"/>
        </w:rPr>
        <w:t>Title:</w:t>
      </w:r>
      <w:r w:rsidR="00336CE6" w:rsidRPr="00011FF8">
        <w:rPr>
          <w:b/>
          <w:bCs/>
          <w:sz w:val="32"/>
          <w:szCs w:val="32"/>
        </w:rPr>
        <w:t xml:space="preserve"> </w:t>
      </w:r>
      <w:r w:rsidR="00336CE6" w:rsidRPr="00011FF8">
        <w:rPr>
          <w:sz w:val="32"/>
          <w:szCs w:val="32"/>
        </w:rPr>
        <w:t xml:space="preserve"> Us</w:t>
      </w:r>
      <w:r w:rsidR="00F8245C" w:rsidRPr="00011FF8">
        <w:rPr>
          <w:sz w:val="32"/>
          <w:szCs w:val="32"/>
        </w:rPr>
        <w:t>ing</w:t>
      </w:r>
      <w:r w:rsidR="00336CE6" w:rsidRPr="00011FF8">
        <w:rPr>
          <w:sz w:val="32"/>
          <w:szCs w:val="32"/>
        </w:rPr>
        <w:t xml:space="preserve"> suitable data visualization tools (minimum 2</w:t>
      </w:r>
      <w:r w:rsidR="00BC6C0E" w:rsidRPr="00011FF8">
        <w:rPr>
          <w:sz w:val="32"/>
          <w:szCs w:val="32"/>
        </w:rPr>
        <w:t>) compare</w:t>
      </w:r>
      <w:r w:rsidR="00336CE6" w:rsidRPr="00011FF8">
        <w:rPr>
          <w:sz w:val="32"/>
          <w:szCs w:val="32"/>
        </w:rPr>
        <w:t xml:space="preserve"> data of 5 appropriately contrasting countries</w:t>
      </w:r>
    </w:p>
    <w:p w14:paraId="0B0CE18F" w14:textId="77777777" w:rsidR="00733E50" w:rsidRPr="00011FF8" w:rsidRDefault="00733E50" w:rsidP="000F13CE">
      <w:pPr>
        <w:tabs>
          <w:tab w:val="left" w:pos="1015"/>
        </w:tabs>
        <w:rPr>
          <w:sz w:val="32"/>
          <w:szCs w:val="32"/>
        </w:rPr>
      </w:pPr>
    </w:p>
    <w:p w14:paraId="0835D3F0" w14:textId="355D07EC" w:rsidR="004616B5" w:rsidRPr="00011FF8" w:rsidRDefault="00733E50" w:rsidP="004616B5">
      <w:pPr>
        <w:tabs>
          <w:tab w:val="left" w:pos="1015"/>
        </w:tabs>
        <w:rPr>
          <w:sz w:val="32"/>
          <w:szCs w:val="32"/>
        </w:rPr>
      </w:pPr>
      <w:r w:rsidRPr="00011FF8">
        <w:rPr>
          <w:b/>
          <w:bCs/>
          <w:sz w:val="32"/>
          <w:szCs w:val="32"/>
        </w:rPr>
        <w:t>Statement</w:t>
      </w:r>
      <w:r w:rsidRPr="00011FF8">
        <w:rPr>
          <w:sz w:val="32"/>
          <w:szCs w:val="32"/>
        </w:rPr>
        <w:t>:</w:t>
      </w:r>
      <w:r w:rsidR="00336CE6" w:rsidRPr="00011FF8">
        <w:rPr>
          <w:sz w:val="24"/>
          <w:szCs w:val="24"/>
        </w:rPr>
        <w:t xml:space="preserve"> </w:t>
      </w:r>
      <w:r w:rsidR="004616B5" w:rsidRPr="00011FF8">
        <w:rPr>
          <w:sz w:val="32"/>
          <w:szCs w:val="32"/>
        </w:rPr>
        <w:t xml:space="preserve">Data Visualization of </w:t>
      </w:r>
      <w:r w:rsidR="00BC6C0E" w:rsidRPr="00BC6C0E">
        <w:rPr>
          <w:sz w:val="32"/>
          <w:szCs w:val="32"/>
        </w:rPr>
        <w:t>ca</w:t>
      </w:r>
      <w:r w:rsidR="00BC6C0E">
        <w:rPr>
          <w:sz w:val="32"/>
          <w:szCs w:val="32"/>
        </w:rPr>
        <w:t>pital of GDP and GDP per capita data</w:t>
      </w:r>
      <w:r w:rsidR="004616B5" w:rsidRPr="00011FF8">
        <w:rPr>
          <w:sz w:val="32"/>
          <w:szCs w:val="32"/>
        </w:rPr>
        <w:t xml:space="preserve"> of 5</w:t>
      </w:r>
      <w:r w:rsidR="00011FF8">
        <w:rPr>
          <w:sz w:val="32"/>
          <w:szCs w:val="32"/>
        </w:rPr>
        <w:t xml:space="preserve"> </w:t>
      </w:r>
      <w:r w:rsidR="004616B5" w:rsidRPr="00011FF8">
        <w:rPr>
          <w:sz w:val="32"/>
          <w:szCs w:val="32"/>
        </w:rPr>
        <w:t>appropriately contrasting countries</w:t>
      </w:r>
      <w:r w:rsidR="00D02032" w:rsidRPr="00011FF8">
        <w:rPr>
          <w:sz w:val="32"/>
          <w:szCs w:val="32"/>
        </w:rPr>
        <w:t xml:space="preserve"> using box plot, </w:t>
      </w:r>
      <w:r w:rsidR="00D82829">
        <w:rPr>
          <w:sz w:val="32"/>
          <w:szCs w:val="32"/>
        </w:rPr>
        <w:t xml:space="preserve">bar </w:t>
      </w:r>
      <w:r w:rsidR="00D02032" w:rsidRPr="00011FF8">
        <w:rPr>
          <w:sz w:val="32"/>
          <w:szCs w:val="32"/>
        </w:rPr>
        <w:t>plot</w:t>
      </w:r>
      <w:r w:rsidR="00D82829">
        <w:rPr>
          <w:sz w:val="32"/>
          <w:szCs w:val="32"/>
        </w:rPr>
        <w:t xml:space="preserve"> and pie chart</w:t>
      </w:r>
      <w:r w:rsidR="004616B5" w:rsidRPr="00011FF8">
        <w:rPr>
          <w:sz w:val="32"/>
          <w:szCs w:val="32"/>
        </w:rPr>
        <w:t>.</w:t>
      </w:r>
    </w:p>
    <w:p w14:paraId="14105F61" w14:textId="77777777" w:rsidR="00D56CB2" w:rsidRPr="00011FF8" w:rsidRDefault="00D56CB2" w:rsidP="000F13CE">
      <w:pPr>
        <w:tabs>
          <w:tab w:val="left" w:pos="1015"/>
        </w:tabs>
        <w:rPr>
          <w:sz w:val="36"/>
          <w:szCs w:val="36"/>
        </w:rPr>
      </w:pPr>
    </w:p>
    <w:p w14:paraId="5327C0C3" w14:textId="77777777" w:rsidR="00FE0B82" w:rsidRPr="00011FF8" w:rsidRDefault="00FE0B82" w:rsidP="000F13CE">
      <w:pPr>
        <w:tabs>
          <w:tab w:val="left" w:pos="1015"/>
        </w:tabs>
        <w:rPr>
          <w:sz w:val="36"/>
          <w:szCs w:val="36"/>
        </w:rPr>
      </w:pPr>
      <w:r w:rsidRPr="00011FF8">
        <w:rPr>
          <w:b/>
          <w:bCs/>
          <w:sz w:val="36"/>
          <w:szCs w:val="36"/>
        </w:rPr>
        <w:t>Meta</w:t>
      </w:r>
      <w:r w:rsidR="00EC5C9D" w:rsidRPr="00011FF8">
        <w:rPr>
          <w:b/>
          <w:bCs/>
          <w:sz w:val="36"/>
          <w:szCs w:val="36"/>
        </w:rPr>
        <w:t>d</w:t>
      </w:r>
      <w:r w:rsidRPr="00011FF8">
        <w:rPr>
          <w:b/>
          <w:bCs/>
          <w:sz w:val="36"/>
          <w:szCs w:val="36"/>
        </w:rPr>
        <w:t>ata</w:t>
      </w:r>
      <w:r w:rsidRPr="00011FF8">
        <w:rPr>
          <w:sz w:val="36"/>
          <w:szCs w:val="36"/>
        </w:rPr>
        <w:t xml:space="preserve">: </w:t>
      </w:r>
    </w:p>
    <w:p w14:paraId="371ADF58" w14:textId="7E589442" w:rsidR="00833FBA" w:rsidRPr="00011FF8" w:rsidRDefault="00833FBA" w:rsidP="00BC6C0E">
      <w:pPr>
        <w:tabs>
          <w:tab w:val="left" w:pos="1015"/>
        </w:tabs>
        <w:ind w:left="1015"/>
        <w:rPr>
          <w:color w:val="202124"/>
          <w:shd w:val="clear" w:color="auto" w:fill="FFFFFF"/>
        </w:rPr>
      </w:pPr>
      <w:r w:rsidRPr="00011FF8">
        <w:rPr>
          <w:b/>
          <w:bCs/>
          <w:color w:val="202124"/>
          <w:shd w:val="clear" w:color="auto" w:fill="FFFFFF"/>
        </w:rPr>
        <w:t xml:space="preserve">Name of creator of </w:t>
      </w:r>
      <w:r w:rsidR="00FF4C8C" w:rsidRPr="00011FF8">
        <w:rPr>
          <w:b/>
          <w:bCs/>
          <w:color w:val="202124"/>
          <w:shd w:val="clear" w:color="auto" w:fill="FFFFFF"/>
        </w:rPr>
        <w:t>data</w:t>
      </w:r>
      <w:r w:rsidR="00FF4C8C" w:rsidRPr="00011FF8">
        <w:rPr>
          <w:color w:val="202124"/>
          <w:shd w:val="clear" w:color="auto" w:fill="FFFFFF"/>
        </w:rPr>
        <w:t>:</w:t>
      </w:r>
      <w:r w:rsidR="00711691" w:rsidRPr="00011FF8">
        <w:rPr>
          <w:color w:val="202124"/>
          <w:shd w:val="clear" w:color="auto" w:fill="FFFFFF"/>
        </w:rPr>
        <w:t xml:space="preserve"> </w:t>
      </w:r>
      <w:r w:rsidR="00BC6C0E" w:rsidRPr="00BC6C0E">
        <w:rPr>
          <w:color w:val="202124"/>
          <w:shd w:val="clear" w:color="auto" w:fill="FFFFFF"/>
        </w:rPr>
        <w:t>United Nations Statistics Division, New York, National Accounts Statistics: Analysis of Main Aggregates (AMA) database</w:t>
      </w:r>
    </w:p>
    <w:p w14:paraId="1CF6F907" w14:textId="47BAB1C9" w:rsidR="00833FBA" w:rsidRPr="00011FF8" w:rsidRDefault="00833FBA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="003350EC" w:rsidRPr="00011FF8">
        <w:rPr>
          <w:b/>
          <w:bCs/>
          <w:color w:val="202124"/>
          <w:shd w:val="clear" w:color="auto" w:fill="FFFFFF"/>
        </w:rPr>
        <w:t>S</w:t>
      </w:r>
      <w:r w:rsidRPr="00011FF8">
        <w:rPr>
          <w:b/>
          <w:bCs/>
          <w:color w:val="202124"/>
          <w:shd w:val="clear" w:color="auto" w:fill="FFFFFF"/>
        </w:rPr>
        <w:t xml:space="preserve">et Name of author of </w:t>
      </w:r>
      <w:r w:rsidR="00BC6C0E" w:rsidRPr="00011FF8">
        <w:rPr>
          <w:b/>
          <w:bCs/>
          <w:color w:val="202124"/>
          <w:shd w:val="clear" w:color="auto" w:fill="FFFFFF"/>
        </w:rPr>
        <w:t>document</w:t>
      </w:r>
      <w:r w:rsidR="00BC6C0E" w:rsidRPr="00011FF8">
        <w:rPr>
          <w:color w:val="202124"/>
          <w:shd w:val="clear" w:color="auto" w:fill="FFFFFF"/>
        </w:rPr>
        <w:t>:</w:t>
      </w:r>
      <w:r w:rsidR="00E801C8" w:rsidRPr="00011FF8">
        <w:rPr>
          <w:color w:val="202124"/>
          <w:shd w:val="clear" w:color="auto" w:fill="FFFFFF"/>
        </w:rPr>
        <w:t xml:space="preserve"> </w:t>
      </w:r>
      <w:r w:rsidR="00CD107C" w:rsidRPr="00011FF8">
        <w:rPr>
          <w:color w:val="202124"/>
          <w:shd w:val="clear" w:color="auto" w:fill="FFFFFF"/>
        </w:rPr>
        <w:t xml:space="preserve"> </w:t>
      </w:r>
      <w:r w:rsidR="00A558BE" w:rsidRPr="00011FF8">
        <w:rPr>
          <w:color w:val="202124"/>
          <w:shd w:val="clear" w:color="auto" w:fill="FFFFFF"/>
        </w:rPr>
        <w:t xml:space="preserve">Unknown </w:t>
      </w:r>
    </w:p>
    <w:p w14:paraId="49BC5503" w14:textId="2F7134A8" w:rsidR="00833FBA" w:rsidRPr="00011FF8" w:rsidRDefault="00833FBA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Pr="00011FF8">
        <w:rPr>
          <w:b/>
          <w:bCs/>
          <w:color w:val="202124"/>
          <w:shd w:val="clear" w:color="auto" w:fill="FFFFFF"/>
        </w:rPr>
        <w:t xml:space="preserve">Title of </w:t>
      </w:r>
      <w:r w:rsidR="00BC6C0E" w:rsidRPr="00011FF8">
        <w:rPr>
          <w:b/>
          <w:bCs/>
          <w:color w:val="202124"/>
          <w:shd w:val="clear" w:color="auto" w:fill="FFFFFF"/>
        </w:rPr>
        <w:t>document</w:t>
      </w:r>
      <w:r w:rsidR="00BC6C0E" w:rsidRPr="00011FF8">
        <w:rPr>
          <w:color w:val="202124"/>
          <w:shd w:val="clear" w:color="auto" w:fill="FFFFFF"/>
        </w:rPr>
        <w:t>:</w:t>
      </w:r>
      <w:r w:rsidR="0098792A" w:rsidRPr="00011FF8">
        <w:rPr>
          <w:color w:val="202124"/>
          <w:shd w:val="clear" w:color="auto" w:fill="FFFFFF"/>
        </w:rPr>
        <w:t xml:space="preserve"> </w:t>
      </w:r>
      <w:r w:rsidR="00BC6C0E" w:rsidRPr="00BC6C0E">
        <w:rPr>
          <w:color w:val="202124"/>
          <w:shd w:val="clear" w:color="auto" w:fill="FFFFFF"/>
        </w:rPr>
        <w:t>SYB63_230_202009_GDP and GDP Per Capita</w:t>
      </w:r>
    </w:p>
    <w:p w14:paraId="59163B44" w14:textId="48A9324E" w:rsidR="00833FBA" w:rsidRPr="00011FF8" w:rsidRDefault="00833FBA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Pr="00011FF8">
        <w:rPr>
          <w:b/>
          <w:bCs/>
          <w:color w:val="202124"/>
          <w:shd w:val="clear" w:color="auto" w:fill="FFFFFF"/>
        </w:rPr>
        <w:t xml:space="preserve">Location of </w:t>
      </w:r>
      <w:r w:rsidR="00FF4C8C" w:rsidRPr="00011FF8">
        <w:rPr>
          <w:b/>
          <w:bCs/>
          <w:color w:val="202124"/>
          <w:shd w:val="clear" w:color="auto" w:fill="FFFFFF"/>
        </w:rPr>
        <w:t>file</w:t>
      </w:r>
      <w:r w:rsidR="00FF4C8C" w:rsidRPr="00011FF8">
        <w:rPr>
          <w:color w:val="202124"/>
          <w:shd w:val="clear" w:color="auto" w:fill="FFFFFF"/>
        </w:rPr>
        <w:t>:</w:t>
      </w:r>
      <w:r w:rsidR="001511E5" w:rsidRPr="00011FF8">
        <w:rPr>
          <w:color w:val="202124"/>
          <w:shd w:val="clear" w:color="auto" w:fill="FFFFFF"/>
        </w:rPr>
        <w:t xml:space="preserve"> </w:t>
      </w:r>
      <w:r w:rsidR="00674723" w:rsidRPr="00011FF8">
        <w:rPr>
          <w:color w:val="202124"/>
          <w:shd w:val="clear" w:color="auto" w:fill="FFFFFF"/>
        </w:rPr>
        <w:t>data.</w:t>
      </w:r>
      <w:r w:rsidR="00FC539A" w:rsidRPr="00011FF8">
        <w:rPr>
          <w:color w:val="202124"/>
          <w:shd w:val="clear" w:color="auto" w:fill="FFFFFF"/>
        </w:rPr>
        <w:t>u</w:t>
      </w:r>
      <w:r w:rsidR="00674723" w:rsidRPr="00011FF8">
        <w:rPr>
          <w:color w:val="202124"/>
          <w:shd w:val="clear" w:color="auto" w:fill="FFFFFF"/>
        </w:rPr>
        <w:t>n.org</w:t>
      </w:r>
    </w:p>
    <w:p w14:paraId="44EC7E1D" w14:textId="6B03695E" w:rsidR="00833FBA" w:rsidRPr="00011FF8" w:rsidRDefault="00833FBA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Pr="00011FF8">
        <w:rPr>
          <w:b/>
          <w:bCs/>
          <w:color w:val="202124"/>
          <w:shd w:val="clear" w:color="auto" w:fill="FFFFFF"/>
        </w:rPr>
        <w:t xml:space="preserve">Size of </w:t>
      </w:r>
      <w:bookmarkStart w:id="0" w:name="_GoBack"/>
      <w:bookmarkEnd w:id="0"/>
      <w:r w:rsidR="00FF4C8C" w:rsidRPr="00011FF8">
        <w:rPr>
          <w:b/>
          <w:bCs/>
          <w:color w:val="202124"/>
          <w:shd w:val="clear" w:color="auto" w:fill="FFFFFF"/>
        </w:rPr>
        <w:t>file</w:t>
      </w:r>
      <w:r w:rsidR="00FF4C8C" w:rsidRPr="00011FF8">
        <w:rPr>
          <w:color w:val="202124"/>
          <w:shd w:val="clear" w:color="auto" w:fill="FFFFFF"/>
        </w:rPr>
        <w:t>:</w:t>
      </w:r>
      <w:r w:rsidR="00BC6C0E">
        <w:rPr>
          <w:color w:val="202124"/>
          <w:shd w:val="clear" w:color="auto" w:fill="FFFFFF"/>
        </w:rPr>
        <w:t xml:space="preserve"> 1.40</w:t>
      </w:r>
      <w:r w:rsidR="00A77EDC" w:rsidRPr="00011FF8">
        <w:rPr>
          <w:color w:val="202124"/>
          <w:shd w:val="clear" w:color="auto" w:fill="FFFFFF"/>
        </w:rPr>
        <w:t xml:space="preserve"> </w:t>
      </w:r>
      <w:r w:rsidR="00BC6C0E">
        <w:rPr>
          <w:color w:val="202124"/>
          <w:shd w:val="clear" w:color="auto" w:fill="FFFFFF"/>
        </w:rPr>
        <w:t>M</w:t>
      </w:r>
      <w:r w:rsidR="00D514BE" w:rsidRPr="00011FF8">
        <w:rPr>
          <w:color w:val="202124"/>
          <w:shd w:val="clear" w:color="auto" w:fill="FFFFFF"/>
        </w:rPr>
        <w:t>B</w:t>
      </w:r>
    </w:p>
    <w:p w14:paraId="3FAEF348" w14:textId="77777777" w:rsidR="00B8156E" w:rsidRPr="00011FF8" w:rsidRDefault="00B8156E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="00D514BE" w:rsidRPr="00011FF8">
        <w:rPr>
          <w:b/>
          <w:bCs/>
          <w:color w:val="202124"/>
          <w:shd w:val="clear" w:color="auto" w:fill="FFFFFF"/>
        </w:rPr>
        <w:t>Format</w:t>
      </w:r>
      <w:r w:rsidR="00D514BE" w:rsidRPr="00011FF8">
        <w:rPr>
          <w:color w:val="202124"/>
          <w:shd w:val="clear" w:color="auto" w:fill="FFFFFF"/>
        </w:rPr>
        <w:t xml:space="preserve">: </w:t>
      </w:r>
      <w:r w:rsidR="00F14A76" w:rsidRPr="00011FF8">
        <w:rPr>
          <w:color w:val="202124"/>
          <w:shd w:val="clear" w:color="auto" w:fill="FFFFFF"/>
        </w:rPr>
        <w:t xml:space="preserve"> csv</w:t>
      </w:r>
      <w:r w:rsidR="005C61D0" w:rsidRPr="00011FF8">
        <w:rPr>
          <w:color w:val="202124"/>
          <w:shd w:val="clear" w:color="auto" w:fill="FFFFFF"/>
        </w:rPr>
        <w:t xml:space="preserve"> (comma separated values)</w:t>
      </w:r>
    </w:p>
    <w:p w14:paraId="35B7D558" w14:textId="77777777" w:rsidR="00687C43" w:rsidRPr="00011FF8" w:rsidRDefault="00687C43" w:rsidP="000F13CE">
      <w:pPr>
        <w:tabs>
          <w:tab w:val="left" w:pos="1015"/>
        </w:tabs>
        <w:rPr>
          <w:color w:val="202124"/>
          <w:shd w:val="clear" w:color="auto" w:fill="FFFFFF"/>
        </w:rPr>
      </w:pPr>
    </w:p>
    <w:p w14:paraId="68804FAE" w14:textId="77777777" w:rsidR="008833E4" w:rsidRPr="00011FF8" w:rsidRDefault="008833E4" w:rsidP="000F13CE">
      <w:pPr>
        <w:tabs>
          <w:tab w:val="left" w:pos="1015"/>
        </w:tabs>
        <w:rPr>
          <w:b/>
          <w:bCs/>
          <w:color w:val="202124"/>
          <w:shd w:val="clear" w:color="auto" w:fill="FFFFFF"/>
        </w:rPr>
      </w:pPr>
      <w:r w:rsidRPr="00011FF8">
        <w:rPr>
          <w:b/>
          <w:bCs/>
          <w:color w:val="202124"/>
          <w:shd w:val="clear" w:color="auto" w:fill="FFFFFF"/>
        </w:rPr>
        <w:tab/>
      </w:r>
      <w:r w:rsidR="00687C43" w:rsidRPr="00011FF8">
        <w:rPr>
          <w:b/>
          <w:bCs/>
          <w:color w:val="202124"/>
          <w:shd w:val="clear" w:color="auto" w:fill="FFFFFF"/>
        </w:rPr>
        <w:t>Descriptions of column:</w:t>
      </w:r>
      <w:r w:rsidR="005111C4" w:rsidRPr="00011FF8">
        <w:rPr>
          <w:b/>
          <w:bCs/>
          <w:color w:val="202124"/>
          <w:shd w:val="clear" w:color="auto" w:fill="FFFFFF"/>
        </w:rPr>
        <w:t xml:space="preserve"> </w:t>
      </w:r>
    </w:p>
    <w:p w14:paraId="1D7DC7B1" w14:textId="7021A4F0" w:rsidR="005111C4" w:rsidRPr="00011FF8" w:rsidRDefault="005111C4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b/>
          <w:bCs/>
          <w:color w:val="202124"/>
          <w:shd w:val="clear" w:color="auto" w:fill="FFFFFF"/>
        </w:rPr>
        <w:tab/>
      </w:r>
      <w:r w:rsidR="00FD582E" w:rsidRPr="00FD582E">
        <w:rPr>
          <w:b/>
          <w:bCs/>
          <w:color w:val="202124"/>
          <w:shd w:val="clear" w:color="auto" w:fill="FFFFFF"/>
        </w:rPr>
        <w:t>Region/Country/Area</w:t>
      </w:r>
      <w:r w:rsidR="00FD582E">
        <w:rPr>
          <w:b/>
          <w:bCs/>
          <w:color w:val="202124"/>
          <w:shd w:val="clear" w:color="auto" w:fill="FFFFFF"/>
        </w:rPr>
        <w:t xml:space="preserve"> No: </w:t>
      </w:r>
      <w:r w:rsidR="00C909EE" w:rsidRPr="00011FF8">
        <w:rPr>
          <w:color w:val="202124"/>
          <w:shd w:val="clear" w:color="auto" w:fill="FFFFFF"/>
        </w:rPr>
        <w:t xml:space="preserve">contains unique id given to </w:t>
      </w:r>
      <w:r w:rsidR="00583CC7" w:rsidRPr="00011FF8">
        <w:rPr>
          <w:color w:val="202124"/>
          <w:shd w:val="clear" w:color="auto" w:fill="FFFFFF"/>
        </w:rPr>
        <w:t xml:space="preserve">each </w:t>
      </w:r>
      <w:r w:rsidR="00C909EE" w:rsidRPr="00011FF8">
        <w:rPr>
          <w:color w:val="202124"/>
          <w:shd w:val="clear" w:color="auto" w:fill="FFFFFF"/>
        </w:rPr>
        <w:t>observation</w:t>
      </w:r>
      <w:r w:rsidR="00583CC7" w:rsidRPr="00011FF8">
        <w:rPr>
          <w:color w:val="202124"/>
          <w:shd w:val="clear" w:color="auto" w:fill="FFFFFF"/>
        </w:rPr>
        <w:t>.</w:t>
      </w:r>
    </w:p>
    <w:p w14:paraId="7D627FFA" w14:textId="6C16BEEC" w:rsidR="004B3FC3" w:rsidRPr="00011FF8" w:rsidRDefault="004B3FC3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="00FD582E" w:rsidRPr="00FD582E">
        <w:rPr>
          <w:b/>
          <w:bCs/>
          <w:color w:val="202124"/>
          <w:shd w:val="clear" w:color="auto" w:fill="FFFFFF"/>
        </w:rPr>
        <w:t>Region/Country/</w:t>
      </w:r>
      <w:r w:rsidR="00FF4C8C" w:rsidRPr="00FD582E">
        <w:rPr>
          <w:b/>
          <w:bCs/>
          <w:color w:val="202124"/>
          <w:shd w:val="clear" w:color="auto" w:fill="FFFFFF"/>
        </w:rPr>
        <w:t>Area</w:t>
      </w:r>
      <w:r w:rsidR="00FF4C8C" w:rsidRPr="00011FF8">
        <w:rPr>
          <w:color w:val="202124"/>
          <w:shd w:val="clear" w:color="auto" w:fill="FFFFFF"/>
        </w:rPr>
        <w:t>:</w:t>
      </w:r>
      <w:r w:rsidR="00F30772" w:rsidRPr="00011FF8">
        <w:rPr>
          <w:color w:val="202124"/>
          <w:shd w:val="clear" w:color="auto" w:fill="FFFFFF"/>
        </w:rPr>
        <w:t xml:space="preserve"> </w:t>
      </w:r>
      <w:r w:rsidR="002A64F7" w:rsidRPr="00011FF8">
        <w:rPr>
          <w:color w:val="202124"/>
          <w:shd w:val="clear" w:color="auto" w:fill="FFFFFF"/>
        </w:rPr>
        <w:t>Names of the countr</w:t>
      </w:r>
      <w:r w:rsidR="00A12043" w:rsidRPr="00011FF8">
        <w:rPr>
          <w:color w:val="202124"/>
          <w:shd w:val="clear" w:color="auto" w:fill="FFFFFF"/>
        </w:rPr>
        <w:t>ies.</w:t>
      </w:r>
    </w:p>
    <w:p w14:paraId="46D4A03E" w14:textId="7C843D41" w:rsidR="00A12043" w:rsidRPr="00011FF8" w:rsidRDefault="00A12043" w:rsidP="000F13CE">
      <w:pPr>
        <w:tabs>
          <w:tab w:val="left" w:pos="1015"/>
        </w:tabs>
        <w:rPr>
          <w:color w:val="202124"/>
          <w:shd w:val="clear" w:color="auto" w:fill="FFFFFF"/>
        </w:rPr>
      </w:pPr>
      <w:r w:rsidRPr="00011FF8">
        <w:rPr>
          <w:color w:val="202124"/>
          <w:shd w:val="clear" w:color="auto" w:fill="FFFFFF"/>
        </w:rPr>
        <w:tab/>
      </w:r>
      <w:r w:rsidR="000856EC" w:rsidRPr="00011FF8">
        <w:rPr>
          <w:b/>
          <w:bCs/>
          <w:color w:val="202124"/>
          <w:shd w:val="clear" w:color="auto" w:fill="FFFFFF"/>
        </w:rPr>
        <w:t>Year</w:t>
      </w:r>
      <w:r w:rsidR="000856EC" w:rsidRPr="00011FF8">
        <w:rPr>
          <w:color w:val="202124"/>
          <w:shd w:val="clear" w:color="auto" w:fill="FFFFFF"/>
        </w:rPr>
        <w:t>:</w:t>
      </w:r>
      <w:r w:rsidR="00AA2CEC" w:rsidRPr="00011FF8">
        <w:rPr>
          <w:color w:val="202124"/>
          <w:shd w:val="clear" w:color="auto" w:fill="FFFFFF"/>
        </w:rPr>
        <w:t xml:space="preserve"> Year in which </w:t>
      </w:r>
      <w:r w:rsidR="00501C2E" w:rsidRPr="00011FF8">
        <w:rPr>
          <w:color w:val="202124"/>
          <w:shd w:val="clear" w:color="auto" w:fill="FFFFFF"/>
        </w:rPr>
        <w:t xml:space="preserve">data </w:t>
      </w:r>
      <w:r w:rsidR="00AA2CEC" w:rsidRPr="00011FF8">
        <w:rPr>
          <w:color w:val="202124"/>
          <w:shd w:val="clear" w:color="auto" w:fill="FFFFFF"/>
        </w:rPr>
        <w:t xml:space="preserve">was </w:t>
      </w:r>
      <w:r w:rsidR="00501C2E" w:rsidRPr="00011FF8">
        <w:rPr>
          <w:color w:val="202124"/>
          <w:shd w:val="clear" w:color="auto" w:fill="FFFFFF"/>
        </w:rPr>
        <w:t>observed.</w:t>
      </w:r>
    </w:p>
    <w:p w14:paraId="4A94FA69" w14:textId="01512602" w:rsidR="00FD582E" w:rsidRPr="00FD582E" w:rsidRDefault="00FD582E" w:rsidP="00E73C7A">
      <w:pPr>
        <w:tabs>
          <w:tab w:val="left" w:pos="1015"/>
        </w:tabs>
        <w:ind w:left="1015"/>
        <w:rPr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 xml:space="preserve">Series: </w:t>
      </w:r>
      <w:r>
        <w:rPr>
          <w:bCs/>
          <w:color w:val="202124"/>
          <w:shd w:val="clear" w:color="auto" w:fill="FFFFFF"/>
        </w:rPr>
        <w:t>type of data</w:t>
      </w:r>
    </w:p>
    <w:p w14:paraId="451CA70C" w14:textId="17E9D9B1" w:rsidR="00FD582E" w:rsidRPr="00FD582E" w:rsidRDefault="00FD582E" w:rsidP="00E73C7A">
      <w:pPr>
        <w:tabs>
          <w:tab w:val="left" w:pos="1015"/>
        </w:tabs>
        <w:ind w:left="1015"/>
        <w:rPr>
          <w:bCs/>
          <w:color w:val="202124"/>
          <w:shd w:val="clear" w:color="auto" w:fill="FFFFFF"/>
        </w:rPr>
      </w:pPr>
      <w:r w:rsidRPr="00FD582E">
        <w:rPr>
          <w:b/>
          <w:bCs/>
          <w:color w:val="202124"/>
          <w:shd w:val="clear" w:color="auto" w:fill="FFFFFF"/>
        </w:rPr>
        <w:t>Valu</w:t>
      </w:r>
      <w:r>
        <w:rPr>
          <w:b/>
          <w:bCs/>
          <w:color w:val="202124"/>
          <w:shd w:val="clear" w:color="auto" w:fill="FFFFFF"/>
        </w:rPr>
        <w:t xml:space="preserve">e: </w:t>
      </w:r>
      <w:r>
        <w:rPr>
          <w:bCs/>
          <w:color w:val="202124"/>
          <w:shd w:val="clear" w:color="auto" w:fill="FFFFFF"/>
        </w:rPr>
        <w:t>values as per series</w:t>
      </w:r>
    </w:p>
    <w:p w14:paraId="13015265" w14:textId="0EBD86D2" w:rsidR="00FD582E" w:rsidRPr="00FD582E" w:rsidRDefault="00FD582E" w:rsidP="00E73C7A">
      <w:pPr>
        <w:tabs>
          <w:tab w:val="left" w:pos="1015"/>
        </w:tabs>
        <w:ind w:left="1015"/>
        <w:rPr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 xml:space="preserve">Footnotes: </w:t>
      </w:r>
      <w:r>
        <w:rPr>
          <w:bCs/>
          <w:color w:val="202124"/>
          <w:shd w:val="clear" w:color="auto" w:fill="FFFFFF"/>
        </w:rPr>
        <w:t>Blank</w:t>
      </w:r>
    </w:p>
    <w:p w14:paraId="7E5CEBA0" w14:textId="77777777" w:rsidR="005C5840" w:rsidRDefault="005C5840" w:rsidP="005C5840">
      <w:pPr>
        <w:tabs>
          <w:tab w:val="left" w:pos="1015"/>
        </w:tabs>
      </w:pPr>
    </w:p>
    <w:p w14:paraId="4DC85488" w14:textId="77777777" w:rsidR="00F516FB" w:rsidRDefault="00F516FB" w:rsidP="005C5840">
      <w:pPr>
        <w:tabs>
          <w:tab w:val="left" w:pos="1015"/>
        </w:tabs>
      </w:pPr>
    </w:p>
    <w:p w14:paraId="195FC58B" w14:textId="77777777" w:rsidR="00F516FB" w:rsidRDefault="00F516FB" w:rsidP="005C5840">
      <w:pPr>
        <w:tabs>
          <w:tab w:val="left" w:pos="1015"/>
        </w:tabs>
      </w:pPr>
    </w:p>
    <w:p w14:paraId="291F4C3A" w14:textId="77777777" w:rsidR="00FD582E" w:rsidRDefault="00FD582E" w:rsidP="005C5840">
      <w:pPr>
        <w:tabs>
          <w:tab w:val="left" w:pos="1015"/>
        </w:tabs>
      </w:pPr>
    </w:p>
    <w:p w14:paraId="0A2A1AB3" w14:textId="77777777" w:rsidR="00F516FB" w:rsidRDefault="00F516FB" w:rsidP="005C5840">
      <w:pPr>
        <w:tabs>
          <w:tab w:val="left" w:pos="1015"/>
        </w:tabs>
      </w:pPr>
    </w:p>
    <w:p w14:paraId="6418D6C7" w14:textId="77777777" w:rsidR="00F516FB" w:rsidRPr="00011FF8" w:rsidRDefault="00F516FB" w:rsidP="005C5840">
      <w:pPr>
        <w:tabs>
          <w:tab w:val="left" w:pos="1015"/>
        </w:tabs>
      </w:pPr>
    </w:p>
    <w:p w14:paraId="27F46BEF" w14:textId="77777777" w:rsidR="005C5840" w:rsidRDefault="00B51EF8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C05C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R-Code: </w:t>
      </w:r>
    </w:p>
    <w:p w14:paraId="66DD68EB" w14:textId="77777777" w:rsidR="00DD0347" w:rsidRDefault="00EE6C11" w:rsidP="00DD0347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ab/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FD582E" w:rsidRPr="00FD582E" w14:paraId="5A37EFC2" w14:textId="77777777" w:rsidTr="00FD582E">
        <w:tc>
          <w:tcPr>
            <w:tcW w:w="0" w:type="auto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C651" w14:textId="77777777" w:rsidR="00FD582E" w:rsidRPr="00FD582E" w:rsidRDefault="00FD582E" w:rsidP="00FD582E">
            <w:pPr>
              <w:widowControl/>
              <w:autoSpaceDE/>
              <w:autoSpaceDN/>
              <w:rPr>
                <w:sz w:val="24"/>
                <w:szCs w:val="24"/>
                <w:lang w:val="en-IN" w:eastAsia="en-IN" w:bidi="ar-SA"/>
              </w:rPr>
            </w:pP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#1. Reference http: data.un.org. Data of GDP and GDP per capita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#2. Use suitable data visualization tools (minimum 2) to compare data of 5 appropriately contrasting countries.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#The assignment is to be implemented in R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data &lt;- read.csv(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"SYB63_230_202009_GDP and GDP Per Capita.csv"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B854D4"/>
                <w:shd w:val="clear" w:color="auto" w:fill="FEFBEC"/>
                <w:lang w:val="en-IN" w:eastAsia="en-IN" w:bidi="ar-SA"/>
              </w:rPr>
              <w:t>library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highcharter</w:t>
            </w:r>
            <w:proofErr w:type="spellEnd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B854D4"/>
                <w:shd w:val="clear" w:color="auto" w:fill="FEFBEC"/>
                <w:lang w:val="en-IN" w:eastAsia="en-IN" w:bidi="ar-SA"/>
              </w:rPr>
              <w:t>library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dplyr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B854D4"/>
                <w:shd w:val="clear" w:color="auto" w:fill="FEFBEC"/>
                <w:lang w:val="en-IN" w:eastAsia="en-IN" w:bidi="ar-SA"/>
              </w:rPr>
              <w:t>library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tidyverse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B854D4"/>
                <w:shd w:val="clear" w:color="auto" w:fill="FEFBEC"/>
                <w:lang w:val="en-IN" w:eastAsia="en-IN" w:bidi="ar-SA"/>
              </w:rPr>
              <w:t>library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(ggplot2)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data &lt;- data[-c(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),]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"Region/Country/Area No"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2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"Region/Country/Area"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3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"Year"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4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"Series"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"Value"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6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"Footnotes"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names(data)[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7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] &lt;-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"Source"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data[,c(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3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)] &lt;-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sapply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(data[,c(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3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)],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as.numeric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summary(data)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#-----------------------------GDP Growth of INDIA--------------------------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highchart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(type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"column"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hc_xAxis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title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"Annual Year"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alternateGridColor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"#FDFFD5"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plotLines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label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 xml:space="preserve">"This is a 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plotLine</w:t>
            </w:r>
            <w:proofErr w:type="spellEnd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"#FF0000"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width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2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value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5.5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hc_title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"Data of GDP Growth in 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hc_plotOptions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(column = list(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enableMouseTracking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TRUE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"1985"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"1985"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"1995"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lastRenderedPageBreak/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"1995"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"2005"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"2005"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"2010"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"2010"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"2017"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"2017"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#---------------------Data of GDP in 2018---------------------------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pc &lt;- mean(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print(pc)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highchart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(type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"column"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hc_xAxis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title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"5 appropriately contrasting countries"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alternateGridColor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"#FDFFD5"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plotLines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label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 xml:space="preserve">"This is a 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plotLine</w:t>
            </w:r>
            <w:proofErr w:type="spellEnd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"#FF0000"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width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2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value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5.5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hc_title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"Data of GDP in 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hc_plotOptions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(column = list(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enableMouseTracking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TRUE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current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USA"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 xml:space="preserve">"GDP in current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lastRenderedPageBreak/>
              <w:t>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#-------------------Data of GDP Growth rate in 2018--------------------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pc &lt;- mean(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print(pc)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highchart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(type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"column"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hc_xAxis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title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"5 appropriately contrasting countries"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alternateGridColor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"#FDFFD5"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plotLines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label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 xml:space="preserve">"This is a 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plotLine</w:t>
            </w:r>
            <w:proofErr w:type="spellEnd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"#FF0000"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width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2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value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5.5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hc_title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"Data of GDP Growth Rate in 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hc_plotOptions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(column = list(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enableMouseTracking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TRUE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USA"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#------------------Data of GDP Per Capita in 2018------------------------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pc &lt;- mean(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print(pc)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highchart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hc_chart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(type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"column"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hc_xAxis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title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"5 appropriately contrasting countries"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alternateGridColor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"#FDFFD5"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plotLines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    list(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label = list(text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 xml:space="preserve">"This is a 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plotLine</w:t>
            </w:r>
            <w:proofErr w:type="spellEnd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"#FF0000"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width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2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      value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5.5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lastRenderedPageBreak/>
              <w:t>  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   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hc_title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(text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"Data of GDP Per Capita in 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hc_plotOptions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(column = list(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enableMouseTracking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TRUE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) 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))%&gt;%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hc_add_series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(name=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</w:t>
            </w:r>
            <w:proofErr w:type="spellStart"/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USA"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,data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=tail(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&amp;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], n=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#sub-setting data for line plots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Region &lt;-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/Country/Area`[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Year &lt;-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data$Year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Series &lt;-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Value &lt;-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data$Value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[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"India"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"China"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"Germany"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"United States of America"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|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data$`Region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/Country/Area`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"Japan"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]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df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&lt;-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data.frame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(Region, Year, Series, Value)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#----------------------Data of GDP Growth Rate---------------------------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growth &lt;- subset(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df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real rates of growth (percent)"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ggplot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(data=growth,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(x=Year, y=Value, group=Region)) 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geom_line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=Region), size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geom_point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Region, size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0.1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theme(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legend.position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"top"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labs(y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"Growth Rate"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title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Growth Rate"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subtitle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"from 1985 to 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#-------------------------GDP Per Capita------------------------------------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gdp_capita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&lt;- subset(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df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ggplot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(data=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gdp_capita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(x=Year, y=Value, group=Region)) 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geom_line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=Region), size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geom_point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Region, size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0.1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lastRenderedPageBreak/>
              <w:t>  theme(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legend.position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"top"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labs(y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title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Per Capita (in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subtitle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"from 1985 to 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7D7A68"/>
                <w:shd w:val="clear" w:color="auto" w:fill="FEFBEC"/>
                <w:lang w:val="en-IN" w:eastAsia="en-IN" w:bidi="ar-SA"/>
              </w:rPr>
              <w:t>#-------------------GDP in constant 2010 Prices----------------------------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gdp_2010 &lt;- subset(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df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data$Series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constant 2010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ggplot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(data=gdp_2010,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(x=Year, y=Value, group=Region)) 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geom_line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(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=Region), size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geom_point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aes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color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Region, size = </w:t>
            </w:r>
            <w:r w:rsidRPr="00FD582E">
              <w:rPr>
                <w:rFonts w:ascii="Consolas" w:hAnsi="Consolas"/>
                <w:color w:val="B65611"/>
                <w:shd w:val="clear" w:color="auto" w:fill="FEFBEC"/>
                <w:lang w:val="en-IN" w:eastAsia="en-IN" w:bidi="ar-SA"/>
              </w:rPr>
              <w:t>0.1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>  theme(</w:t>
            </w:r>
            <w:proofErr w:type="spellStart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legend.position</w:t>
            </w:r>
            <w:proofErr w:type="spellEnd"/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"top"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)+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  <w:t xml:space="preserve">  labs(y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constant 2010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title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"GDP in constant 2010 prices (millions of US dollars)"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 xml:space="preserve">, subtitle = </w:t>
            </w:r>
            <w:r w:rsidRPr="00FD582E">
              <w:rPr>
                <w:rFonts w:ascii="Consolas" w:hAnsi="Consolas"/>
                <w:color w:val="60AC39"/>
                <w:shd w:val="clear" w:color="auto" w:fill="FEFBEC"/>
                <w:lang w:val="en-IN" w:eastAsia="en-IN" w:bidi="ar-SA"/>
              </w:rPr>
              <w:t>"from 1985 to 2018"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t>)</w:t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  <w:r w:rsidRPr="00FD582E">
              <w:rPr>
                <w:rFonts w:ascii="Consolas" w:hAnsi="Consolas"/>
                <w:color w:val="6E6B5E"/>
                <w:shd w:val="clear" w:color="auto" w:fill="FEFBEC"/>
                <w:lang w:val="en-IN" w:eastAsia="en-IN" w:bidi="ar-SA"/>
              </w:rPr>
              <w:br/>
            </w:r>
          </w:p>
        </w:tc>
      </w:tr>
    </w:tbl>
    <w:p w14:paraId="55180919" w14:textId="77777777" w:rsidR="00745DBA" w:rsidRDefault="00745DBA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1621DD40" w14:textId="77777777" w:rsidR="00745DBA" w:rsidRDefault="00745DBA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2C319992" w14:textId="77777777" w:rsidR="00745DBA" w:rsidRDefault="00C50527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Outputs:</w:t>
      </w:r>
    </w:p>
    <w:p w14:paraId="05DD4E29" w14:textId="2A05D290" w:rsidR="00806F31" w:rsidRDefault="00806F31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160C1F63" w14:textId="17CA1330" w:rsidR="00C50527" w:rsidRDefault="00FD582E" w:rsidP="005C5840">
      <w:pPr>
        <w:tabs>
          <w:tab w:val="left" w:pos="1015"/>
        </w:tabs>
        <w:rPr>
          <w:rFonts w:ascii="Arial" w:hAnsi="Arial" w:cs="Arial"/>
          <w:b/>
          <w:noProof/>
          <w:color w:val="202124"/>
          <w:sz w:val="28"/>
          <w:szCs w:val="28"/>
          <w:shd w:val="clear" w:color="auto" w:fill="FFFFFF"/>
          <w:lang w:val="en-IN" w:eastAsia="en-IN" w:bidi="ar-SA"/>
        </w:rPr>
      </w:pPr>
      <w:r w:rsidRPr="00FD582E">
        <w:rPr>
          <w:rFonts w:ascii="Arial" w:hAnsi="Arial" w:cs="Arial"/>
          <w:b/>
          <w:noProof/>
          <w:color w:val="202124"/>
          <w:sz w:val="28"/>
          <w:szCs w:val="28"/>
          <w:shd w:val="clear" w:color="auto" w:fill="FFFFFF"/>
          <w:lang w:val="en-IN" w:eastAsia="en-IN" w:bidi="ar-SA"/>
        </w:rPr>
        <w:pict w14:anchorId="18949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9.25pt;height:243.75pt;visibility:visible;mso-wrap-style:square" o:bordertopcolor="this" o:borderleftcolor="this" o:borderbottomcolor="this" o:borderrightcolor="this">
            <v:imagedata r:id="rId7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2838786D" w14:textId="77777777" w:rsidR="00B64003" w:rsidRDefault="00B64003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6A1CDE0C" w14:textId="544C74FF" w:rsidR="00424028" w:rsidRDefault="00F5380E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1: </w:t>
      </w:r>
      <w:r w:rsidR="00B64003">
        <w:rPr>
          <w:rFonts w:ascii="Arial" w:hAnsi="Arial" w:cs="Arial"/>
          <w:b/>
          <w:bCs/>
          <w:color w:val="202124"/>
          <w:shd w:val="clear" w:color="auto" w:fill="FFFFFF"/>
        </w:rPr>
        <w:t>Data of GDP Growth in India</w:t>
      </w:r>
    </w:p>
    <w:p w14:paraId="707F5E54" w14:textId="14E18E1E" w:rsidR="003903A4" w:rsidRPr="00227E19" w:rsidRDefault="00B64003" w:rsidP="005C5840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B64003">
        <w:rPr>
          <w:rFonts w:ascii="Arial" w:hAnsi="Arial" w:cs="Arial"/>
          <w:b/>
          <w:noProof/>
          <w:color w:val="202124"/>
          <w:shd w:val="clear" w:color="auto" w:fill="FFFFFF"/>
          <w:lang w:val="en-IN" w:eastAsia="en-IN" w:bidi="ar-SA"/>
        </w:rPr>
        <w:lastRenderedPageBreak/>
        <w:pict w14:anchorId="300D9A34">
          <v:shape id="_x0000_i1026" type="#_x0000_t75" style="width:478.5pt;height:243.75pt;visibility:visible;mso-wrap-style:square" o:bordertopcolor="this" o:borderleftcolor="this" o:borderbottomcolor="this" o:borderrightcolor="this">
            <v:imagedata r:id="rId8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1F0485ED" w14:textId="77777777" w:rsid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152B2E7" w14:textId="5CA77370" w:rsidR="00AB25D1" w:rsidRDefault="00AB25D1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2</w:t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B64003">
        <w:rPr>
          <w:rFonts w:ascii="Arial" w:hAnsi="Arial" w:cs="Arial"/>
          <w:b/>
          <w:bCs/>
          <w:color w:val="202124"/>
          <w:shd w:val="clear" w:color="auto" w:fill="FFFFFF"/>
        </w:rPr>
        <w:t>Data of GDP in 2018</w:t>
      </w:r>
    </w:p>
    <w:p w14:paraId="3CA62175" w14:textId="77777777" w:rsidR="00AB5B16" w:rsidRDefault="00AB5B16" w:rsidP="00AB25D1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C5E61AA" w14:textId="77777777" w:rsidR="00AB5B16" w:rsidRDefault="00AB5B16" w:rsidP="00AB25D1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BD5A0A1" w14:textId="5F4582F4" w:rsidR="00AB5B16" w:rsidRDefault="00B64003" w:rsidP="00AB25D1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B64003">
        <w:rPr>
          <w:rFonts w:ascii="Arial" w:hAnsi="Arial" w:cs="Arial"/>
          <w:b/>
          <w:noProof/>
          <w:color w:val="202124"/>
          <w:shd w:val="clear" w:color="auto" w:fill="FFFFFF"/>
          <w:lang w:val="en-IN" w:eastAsia="en-IN" w:bidi="ar-SA"/>
        </w:rPr>
        <w:pict w14:anchorId="42F22A17">
          <v:shape id="_x0000_i1027" type="#_x0000_t75" style="width:479.25pt;height:252.75pt;visibility:visible;mso-wrap-style:square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2D803394" w14:textId="77777777" w:rsidR="00704E6E" w:rsidRDefault="00704E6E" w:rsidP="00AB25D1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EBD1CA0" w14:textId="09203D64" w:rsidR="00704E6E" w:rsidRDefault="00704E6E" w:rsidP="00AB25D1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800183E" w14:textId="48D53412" w:rsidR="00B60D2E" w:rsidRDefault="00B60D2E" w:rsidP="00B60D2E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="0020423B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3</w:t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B64003">
        <w:rPr>
          <w:rFonts w:ascii="Arial" w:hAnsi="Arial" w:cs="Arial"/>
          <w:b/>
          <w:bCs/>
          <w:color w:val="202124"/>
          <w:shd w:val="clear" w:color="auto" w:fill="FFFFFF"/>
        </w:rPr>
        <w:t>Data of GDP Growth Rate in 2018</w:t>
      </w:r>
    </w:p>
    <w:p w14:paraId="56AECE80" w14:textId="77777777" w:rsidR="00AB25D1" w:rsidRDefault="00AB25D1" w:rsidP="00F31B46">
      <w:pPr>
        <w:tabs>
          <w:tab w:val="left" w:pos="1015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B34E563" w14:textId="35DC4181" w:rsidR="00DD5DB9" w:rsidRDefault="00B64003" w:rsidP="00F31B46">
      <w:pPr>
        <w:tabs>
          <w:tab w:val="left" w:pos="1015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64003">
        <w:rPr>
          <w:rFonts w:ascii="Arial" w:hAnsi="Arial" w:cs="Arial"/>
          <w:noProof/>
          <w:color w:val="202124"/>
          <w:sz w:val="28"/>
          <w:szCs w:val="28"/>
          <w:shd w:val="clear" w:color="auto" w:fill="FFFFFF"/>
          <w:lang w:val="en-IN" w:eastAsia="en-IN" w:bidi="ar-SA"/>
        </w:rPr>
        <w:lastRenderedPageBreak/>
        <w:pict w14:anchorId="69F9F942">
          <v:shape id="_x0000_i1028" type="#_x0000_t75" style="width:479.25pt;height:256.5pt;visibility:visible;mso-wrap-style:square" o:bordertopcolor="this" o:borderleftcolor="this" o:borderbottomcolor="this" o:borderrightcolor="this">
            <v:imagedata r:id="rId10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363B79F8" w14:textId="77777777" w:rsidR="00B64003" w:rsidRDefault="00D84702" w:rsidP="00D84702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14:paraId="0750B520" w14:textId="2FC95F3E" w:rsidR="00D84702" w:rsidRDefault="00D84702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4</w:t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B64003">
        <w:rPr>
          <w:rFonts w:ascii="Arial" w:hAnsi="Arial" w:cs="Arial"/>
          <w:b/>
          <w:bCs/>
          <w:color w:val="202124"/>
          <w:shd w:val="clear" w:color="auto" w:fill="FFFFFF"/>
        </w:rPr>
        <w:t>Data of GDP Per Capita in 2018</w:t>
      </w:r>
    </w:p>
    <w:p w14:paraId="0C90F310" w14:textId="77777777" w:rsid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C4440C0" w14:textId="3D6D59CC" w:rsidR="00565078" w:rsidRDefault="00B64003" w:rsidP="00D84702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 w:rsidRPr="00B64003">
        <w:rPr>
          <w:rFonts w:ascii="Arial" w:hAnsi="Arial" w:cs="Arial"/>
          <w:b/>
          <w:noProof/>
          <w:color w:val="202124"/>
          <w:shd w:val="clear" w:color="auto" w:fill="FFFFFF"/>
          <w:lang w:val="en-IN" w:eastAsia="en-IN" w:bidi="ar-SA"/>
        </w:rPr>
        <w:pict w14:anchorId="1FA94FF6">
          <v:shape id="_x0000_i1029" type="#_x0000_t75" style="width:478.5pt;height:297pt;visibility:visible;mso-wrap-style:square" o:bordertopcolor="this" o:borderleftcolor="this" o:borderbottomcolor="this" o:borderrightcolor="this">
            <v:imagedata r:id="rId11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43D64CE1" w14:textId="77777777" w:rsidR="00B64003" w:rsidRDefault="00B64003" w:rsidP="00B64003">
      <w:pPr>
        <w:tabs>
          <w:tab w:val="left" w:pos="1015"/>
        </w:tabs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89356C0" w14:textId="1F0CA9AE" w:rsidR="00290216" w:rsidRDefault="00290216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5</w:t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B64003">
        <w:rPr>
          <w:rFonts w:ascii="Arial" w:hAnsi="Arial" w:cs="Arial"/>
          <w:b/>
          <w:bCs/>
          <w:color w:val="202124"/>
          <w:shd w:val="clear" w:color="auto" w:fill="FFFFFF"/>
        </w:rPr>
        <w:t>GDP Growth Rate</w:t>
      </w:r>
    </w:p>
    <w:p w14:paraId="271AC140" w14:textId="3375D63C" w:rsid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B64003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pict w14:anchorId="66BE7405">
          <v:shape id="_x0000_i1030" type="#_x0000_t75" style="width:478.5pt;height:278.25pt;visibility:visible;mso-wrap-style:square" o:bordertopcolor="this" o:borderleftcolor="this" o:borderbottomcolor="this" o:borderrightcolor="this">
            <v:imagedata r:id="rId12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741679D9" w14:textId="77777777" w:rsid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29C5FDC" w14:textId="08449B1E" w:rsid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6</w:t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GDP Per Capita (in US Dollars)</w:t>
      </w:r>
    </w:p>
    <w:p w14:paraId="6773CB28" w14:textId="77777777" w:rsidR="005C618E" w:rsidRDefault="005C618E" w:rsidP="00F31B46">
      <w:pPr>
        <w:tabs>
          <w:tab w:val="left" w:pos="1015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AA87D49" w14:textId="15B251A6" w:rsidR="00B64003" w:rsidRDefault="00B64003" w:rsidP="00F31B46">
      <w:pPr>
        <w:tabs>
          <w:tab w:val="left" w:pos="1015"/>
        </w:tabs>
        <w:rPr>
          <w:b/>
          <w:noProof/>
          <w:color w:val="202124"/>
          <w:sz w:val="28"/>
          <w:szCs w:val="28"/>
          <w:shd w:val="clear" w:color="auto" w:fill="FFFFFF"/>
          <w:lang w:val="en-IN" w:eastAsia="en-IN" w:bidi="ar-SA"/>
        </w:rPr>
      </w:pPr>
      <w:r w:rsidRPr="00B64003">
        <w:rPr>
          <w:b/>
          <w:noProof/>
          <w:color w:val="202124"/>
          <w:sz w:val="28"/>
          <w:szCs w:val="28"/>
          <w:shd w:val="clear" w:color="auto" w:fill="FFFFFF"/>
          <w:lang w:val="en-IN" w:eastAsia="en-IN" w:bidi="ar-SA"/>
        </w:rPr>
        <w:pict w14:anchorId="4ED67E26">
          <v:shape id="_x0000_i1031" type="#_x0000_t75" style="width:479.25pt;height:321.75pt;visibility:visible;mso-wrap-style:square" o:bordertopcolor="this" o:borderleftcolor="this" o:borderbottomcolor="this" o:borderrightcolor="this">
            <v:imagedata r:id="rId13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0EAC7A4F" w14:textId="77777777" w:rsid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AFF75AF" w14:textId="2310187C" w:rsidR="00B64003" w:rsidRPr="00B64003" w:rsidRDefault="00B64003" w:rsidP="00B64003">
      <w:pPr>
        <w:tabs>
          <w:tab w:val="left" w:pos="1015"/>
        </w:tabs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Fig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7</w:t>
      </w:r>
      <w:r w:rsidRPr="00227E19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GDP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 constant 2010 prices (millions of US dollars)</w:t>
      </w:r>
    </w:p>
    <w:p w14:paraId="60459B57" w14:textId="77777777" w:rsidR="005C618E" w:rsidRDefault="001B0F8B" w:rsidP="00F31B46">
      <w:pPr>
        <w:tabs>
          <w:tab w:val="left" w:pos="1015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B0F8B">
        <w:rPr>
          <w:b/>
          <w:bCs/>
          <w:color w:val="202124"/>
          <w:sz w:val="28"/>
          <w:szCs w:val="28"/>
          <w:shd w:val="clear" w:color="auto" w:fill="FFFFFF"/>
        </w:rPr>
        <w:lastRenderedPageBreak/>
        <w:t>Conclusion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</w:t>
      </w:r>
    </w:p>
    <w:p w14:paraId="6AF12182" w14:textId="77777777" w:rsidR="00B64003" w:rsidRDefault="00B64003" w:rsidP="00B64003">
      <w:pPr>
        <w:numPr>
          <w:ilvl w:val="0"/>
          <w:numId w:val="35"/>
        </w:numPr>
        <w:tabs>
          <w:tab w:val="left" w:pos="1015"/>
        </w:tabs>
        <w:rPr>
          <w:color w:val="202124"/>
          <w:sz w:val="24"/>
          <w:szCs w:val="24"/>
          <w:shd w:val="clear" w:color="auto" w:fill="FFFFFF"/>
        </w:rPr>
      </w:pPr>
      <w:r w:rsidRPr="00B64003">
        <w:rPr>
          <w:color w:val="202124"/>
          <w:sz w:val="24"/>
          <w:szCs w:val="24"/>
          <w:shd w:val="clear" w:color="auto" w:fill="FFFFFF"/>
        </w:rPr>
        <w:t>Top-5 countries according to Gross Domestic Product</w:t>
      </w:r>
    </w:p>
    <w:p w14:paraId="783DE37E" w14:textId="77777777" w:rsidR="00B64003" w:rsidRDefault="00B64003" w:rsidP="00B64003">
      <w:pPr>
        <w:numPr>
          <w:ilvl w:val="0"/>
          <w:numId w:val="35"/>
        </w:numPr>
        <w:tabs>
          <w:tab w:val="left" w:pos="1015"/>
        </w:tabs>
        <w:rPr>
          <w:color w:val="202124"/>
          <w:sz w:val="24"/>
          <w:szCs w:val="24"/>
          <w:shd w:val="clear" w:color="auto" w:fill="FFFFFF"/>
        </w:rPr>
      </w:pPr>
      <w:r w:rsidRPr="00B64003">
        <w:rPr>
          <w:color w:val="202124"/>
          <w:sz w:val="24"/>
          <w:szCs w:val="24"/>
          <w:shd w:val="clear" w:color="auto" w:fill="FFFFFF"/>
        </w:rPr>
        <w:t>China and India are growing at very fast rate</w:t>
      </w:r>
    </w:p>
    <w:p w14:paraId="643DF234" w14:textId="6F7822CB" w:rsidR="00B64003" w:rsidRPr="00B64003" w:rsidRDefault="00B64003" w:rsidP="00B64003">
      <w:pPr>
        <w:numPr>
          <w:ilvl w:val="0"/>
          <w:numId w:val="35"/>
        </w:numPr>
        <w:tabs>
          <w:tab w:val="left" w:pos="1015"/>
        </w:tabs>
        <w:rPr>
          <w:color w:val="202124"/>
          <w:sz w:val="24"/>
          <w:szCs w:val="24"/>
          <w:shd w:val="clear" w:color="auto" w:fill="FFFFFF"/>
        </w:rPr>
      </w:pPr>
      <w:r w:rsidRPr="00B64003">
        <w:rPr>
          <w:color w:val="202124"/>
          <w:sz w:val="24"/>
          <w:szCs w:val="24"/>
          <w:shd w:val="clear" w:color="auto" w:fill="FFFFFF"/>
        </w:rPr>
        <w:t>Although USA, Japan, and Germany are currently gro</w:t>
      </w:r>
      <w:r>
        <w:rPr>
          <w:color w:val="202124"/>
          <w:sz w:val="24"/>
          <w:szCs w:val="24"/>
          <w:shd w:val="clear" w:color="auto" w:fill="FFFFFF"/>
        </w:rPr>
        <w:t xml:space="preserve">wing at slow rate most of their </w:t>
      </w:r>
      <w:r w:rsidR="00FF4C8C">
        <w:rPr>
          <w:color w:val="202124"/>
          <w:sz w:val="24"/>
          <w:szCs w:val="24"/>
          <w:shd w:val="clear" w:color="auto" w:fill="FFFFFF"/>
        </w:rPr>
        <w:t xml:space="preserve">     </w:t>
      </w:r>
      <w:r w:rsidRPr="00B64003">
        <w:rPr>
          <w:color w:val="202124"/>
          <w:sz w:val="24"/>
          <w:szCs w:val="24"/>
          <w:shd w:val="clear" w:color="auto" w:fill="FFFFFF"/>
        </w:rPr>
        <w:t>GDP growth lies in 20th Century</w:t>
      </w:r>
    </w:p>
    <w:p w14:paraId="7DD81313" w14:textId="77777777" w:rsidR="00B64003" w:rsidRDefault="00B64003" w:rsidP="00B64003">
      <w:pPr>
        <w:numPr>
          <w:ilvl w:val="0"/>
          <w:numId w:val="35"/>
        </w:numPr>
        <w:tabs>
          <w:tab w:val="left" w:pos="1015"/>
        </w:tabs>
        <w:rPr>
          <w:color w:val="202124"/>
          <w:sz w:val="24"/>
          <w:szCs w:val="24"/>
          <w:shd w:val="clear" w:color="auto" w:fill="FFFFFF"/>
        </w:rPr>
      </w:pPr>
      <w:r w:rsidRPr="00B64003">
        <w:rPr>
          <w:color w:val="202124"/>
          <w:sz w:val="24"/>
          <w:szCs w:val="24"/>
          <w:shd w:val="clear" w:color="auto" w:fill="FFFFFF"/>
        </w:rPr>
        <w:t xml:space="preserve">China has made very remarkable growth over small period of </w:t>
      </w:r>
      <w:proofErr w:type="spellStart"/>
      <w:r w:rsidRPr="00B64003">
        <w:rPr>
          <w:color w:val="202124"/>
          <w:sz w:val="24"/>
          <w:szCs w:val="24"/>
          <w:shd w:val="clear" w:color="auto" w:fill="FFFFFF"/>
        </w:rPr>
        <w:t>time</w:t>
      </w:r>
      <w:proofErr w:type="spellEnd"/>
    </w:p>
    <w:p w14:paraId="656E935D" w14:textId="7CBC55AF" w:rsidR="00B64003" w:rsidRDefault="00FF4C8C" w:rsidP="00B64003">
      <w:pPr>
        <w:numPr>
          <w:ilvl w:val="0"/>
          <w:numId w:val="35"/>
        </w:numPr>
        <w:tabs>
          <w:tab w:val="left" w:pos="1015"/>
        </w:tabs>
        <w:rPr>
          <w:color w:val="202124"/>
          <w:sz w:val="24"/>
          <w:szCs w:val="24"/>
          <w:shd w:val="clear" w:color="auto" w:fill="FFFFFF"/>
        </w:rPr>
      </w:pPr>
      <w:r w:rsidRPr="00B64003">
        <w:rPr>
          <w:color w:val="202124"/>
          <w:sz w:val="24"/>
          <w:szCs w:val="24"/>
          <w:shd w:val="clear" w:color="auto" w:fill="FFFFFF"/>
        </w:rPr>
        <w:t>There</w:t>
      </w:r>
      <w:r w:rsidR="00B64003" w:rsidRPr="00B64003">
        <w:rPr>
          <w:color w:val="202124"/>
          <w:sz w:val="24"/>
          <w:szCs w:val="24"/>
          <w:shd w:val="clear" w:color="auto" w:fill="FFFFFF"/>
        </w:rPr>
        <w:t xml:space="preserve"> is very greater need to increase GDP growth rate for India</w:t>
      </w:r>
    </w:p>
    <w:p w14:paraId="182BADBE" w14:textId="5E18430E" w:rsidR="002B38B4" w:rsidRPr="00B64003" w:rsidRDefault="00B64003" w:rsidP="00B64003">
      <w:pPr>
        <w:numPr>
          <w:ilvl w:val="0"/>
          <w:numId w:val="35"/>
        </w:numPr>
        <w:tabs>
          <w:tab w:val="left" w:pos="1015"/>
        </w:tabs>
        <w:rPr>
          <w:color w:val="202124"/>
          <w:sz w:val="24"/>
          <w:szCs w:val="24"/>
          <w:shd w:val="clear" w:color="auto" w:fill="FFFFFF"/>
        </w:rPr>
      </w:pPr>
      <w:r w:rsidRPr="00B64003">
        <w:rPr>
          <w:color w:val="202124"/>
          <w:sz w:val="24"/>
          <w:szCs w:val="24"/>
          <w:shd w:val="clear" w:color="auto" w:fill="FFFFFF"/>
        </w:rPr>
        <w:t>India is quite far from becoming a developed country.</w:t>
      </w:r>
    </w:p>
    <w:sectPr w:rsidR="002B38B4" w:rsidRPr="00B64003" w:rsidSect="00FF4C8C">
      <w:headerReference w:type="even" r:id="rId14"/>
      <w:headerReference w:type="first" r:id="rId15"/>
      <w:pgSz w:w="12240" w:h="15840"/>
      <w:pgMar w:top="1135" w:right="1320" w:bottom="1200" w:left="1340" w:header="226" w:footer="101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CDA3A" w14:textId="77777777" w:rsidR="00E70FAB" w:rsidRDefault="00E70FAB" w:rsidP="00BC556A">
      <w:r>
        <w:separator/>
      </w:r>
    </w:p>
  </w:endnote>
  <w:endnote w:type="continuationSeparator" w:id="0">
    <w:p w14:paraId="6BEE8F27" w14:textId="77777777" w:rsidR="00E70FAB" w:rsidRDefault="00E70FAB" w:rsidP="00BC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AFBC4" w14:textId="77777777" w:rsidR="00E70FAB" w:rsidRDefault="00E70FAB" w:rsidP="00BC556A">
      <w:r>
        <w:separator/>
      </w:r>
    </w:p>
  </w:footnote>
  <w:footnote w:type="continuationSeparator" w:id="0">
    <w:p w14:paraId="17A86C46" w14:textId="77777777" w:rsidR="00E70FAB" w:rsidRDefault="00E70FAB" w:rsidP="00BC5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301D" w14:textId="77777777" w:rsidR="00CD3A09" w:rsidRDefault="00CD3A09">
    <w:pPr>
      <w:pStyle w:val="Header"/>
    </w:pPr>
  </w:p>
  <w:p w14:paraId="782682E7" w14:textId="77777777" w:rsidR="002D6119" w:rsidRDefault="00CD3A09">
    <w:r>
      <w:t>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D14A8" w14:textId="08BD3793" w:rsidR="00FF4C8C" w:rsidRDefault="00FF4C8C" w:rsidP="00BC6C0E">
    <w:pPr>
      <w:spacing w:line="480" w:lineRule="auto"/>
      <w:jc w:val="center"/>
      <w:rPr>
        <w:b/>
        <w:color w:val="0309EB"/>
        <w:sz w:val="24"/>
        <w:szCs w:val="24"/>
      </w:rPr>
    </w:pPr>
    <w:r>
      <w:rPr>
        <w:noProof/>
      </w:rPr>
      <w:pict w14:anchorId="2F45BF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jpg" o:spid="_x0000_s2055" type="#_x0000_t75" style="position:absolute;left:0;text-align:left;margin-left:35.75pt;margin-top:25.05pt;width:409.5pt;height:60.75pt;z-index: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<v:imagedata r:id="rId1" o:title="LETTERHEAD" cropleft="1462f" cropright="13042f"/>
        </v:shape>
      </w:pict>
    </w:r>
  </w:p>
  <w:p w14:paraId="002E20EA" w14:textId="5503AAD3" w:rsidR="00FF4C8C" w:rsidRDefault="00FF4C8C" w:rsidP="00BC6C0E">
    <w:pPr>
      <w:spacing w:line="480" w:lineRule="auto"/>
      <w:jc w:val="center"/>
      <w:rPr>
        <w:b/>
        <w:color w:val="0309EB"/>
        <w:sz w:val="24"/>
        <w:szCs w:val="24"/>
      </w:rPr>
    </w:pPr>
  </w:p>
  <w:p w14:paraId="37FF7005" w14:textId="77777777" w:rsidR="00FF4C8C" w:rsidRDefault="00FF4C8C" w:rsidP="00BC6C0E">
    <w:pPr>
      <w:spacing w:line="480" w:lineRule="auto"/>
      <w:jc w:val="center"/>
      <w:rPr>
        <w:b/>
        <w:color w:val="0309EB"/>
        <w:sz w:val="24"/>
        <w:szCs w:val="24"/>
      </w:rPr>
    </w:pPr>
  </w:p>
  <w:p w14:paraId="3B7B32C7" w14:textId="77777777" w:rsidR="00BC6C0E" w:rsidRPr="0064289A" w:rsidRDefault="00BC6C0E" w:rsidP="00BC6C0E">
    <w:pPr>
      <w:spacing w:line="480" w:lineRule="auto"/>
      <w:jc w:val="center"/>
      <w:rPr>
        <w:b/>
        <w:color w:val="0309EB"/>
        <w:sz w:val="24"/>
        <w:szCs w:val="24"/>
      </w:rPr>
    </w:pPr>
    <w:r>
      <w:rPr>
        <w:b/>
        <w:color w:val="0309EB"/>
        <w:sz w:val="24"/>
        <w:szCs w:val="24"/>
      </w:rPr>
      <w:t>E &amp; TC Department</w:t>
    </w:r>
  </w:p>
  <w:p w14:paraId="0057D1A5" w14:textId="77777777" w:rsidR="00BC6C0E" w:rsidRDefault="00BC6C0E" w:rsidP="00BC6C0E">
    <w:pPr>
      <w:spacing w:line="480" w:lineRule="auto"/>
      <w:jc w:val="center"/>
      <w:rPr>
        <w:b/>
        <w:sz w:val="24"/>
        <w:szCs w:val="24"/>
      </w:rPr>
    </w:pPr>
    <w:r>
      <w:rPr>
        <w:b/>
        <w:sz w:val="24"/>
        <w:szCs w:val="24"/>
      </w:rPr>
      <w:t>A.Y. 2020-21 Semester-II</w:t>
    </w:r>
  </w:p>
  <w:tbl>
    <w:tblPr>
      <w:tblW w:w="9372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372"/>
    </w:tblGrid>
    <w:tr w:rsidR="00BC6C0E" w14:paraId="0C326E6E" w14:textId="77777777" w:rsidTr="001C3308">
      <w:trPr>
        <w:jc w:val="center"/>
      </w:trPr>
      <w:tc>
        <w:tcPr>
          <w:tcW w:w="937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41246C9" w14:textId="77777777" w:rsidR="00BC6C0E" w:rsidRDefault="00BC6C0E" w:rsidP="00BC6C0E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DATA SCIENCE</w:t>
          </w:r>
        </w:p>
      </w:tc>
    </w:tr>
  </w:tbl>
  <w:p w14:paraId="05C338EC" w14:textId="77777777" w:rsidR="00BC6C0E" w:rsidRDefault="00BC6C0E" w:rsidP="00BC6C0E">
    <w:pPr>
      <w:rPr>
        <w:b/>
        <w:sz w:val="24"/>
        <w:szCs w:val="24"/>
      </w:rPr>
    </w:pPr>
  </w:p>
  <w:p w14:paraId="2D6B69BC" w14:textId="77777777" w:rsidR="00BC6C0E" w:rsidRDefault="00BC6C0E" w:rsidP="00BC6C0E">
    <w:pPr>
      <w:ind w:left="-1440" w:right="-1440"/>
    </w:pPr>
  </w:p>
  <w:tbl>
    <w:tblPr>
      <w:tblW w:w="0" w:type="auto"/>
      <w:tblInd w:w="25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3105"/>
      <w:gridCol w:w="2140"/>
      <w:gridCol w:w="4071"/>
    </w:tblGrid>
    <w:tr w:rsidR="00E70FAB" w:rsidRPr="00E70FAB" w14:paraId="6C7FD15D" w14:textId="77777777" w:rsidTr="00E70FAB">
      <w:trPr>
        <w:trHeight w:val="263"/>
      </w:trPr>
      <w:tc>
        <w:tcPr>
          <w:tcW w:w="3105" w:type="dxa"/>
          <w:shd w:val="clear" w:color="auto" w:fill="auto"/>
        </w:tcPr>
        <w:p w14:paraId="0CC42D63" w14:textId="77777777" w:rsidR="00BC6C0E" w:rsidRPr="00E70FAB" w:rsidRDefault="00BC6C0E" w:rsidP="00BC6C0E">
          <w:pPr>
            <w:pStyle w:val="Header"/>
            <w:rPr>
              <w:b/>
            </w:rPr>
          </w:pPr>
          <w:proofErr w:type="spellStart"/>
          <w:r w:rsidRPr="00E70FAB">
            <w:rPr>
              <w:b/>
            </w:rPr>
            <w:t>Div</w:t>
          </w:r>
          <w:proofErr w:type="spellEnd"/>
          <w:r w:rsidRPr="00E70FAB">
            <w:rPr>
              <w:b/>
            </w:rPr>
            <w:t>: A</w:t>
          </w:r>
        </w:p>
      </w:tc>
      <w:tc>
        <w:tcPr>
          <w:tcW w:w="2140" w:type="dxa"/>
          <w:shd w:val="clear" w:color="auto" w:fill="auto"/>
        </w:tcPr>
        <w:p w14:paraId="5D0DEB81" w14:textId="77777777" w:rsidR="00BC6C0E" w:rsidRPr="00E70FAB" w:rsidRDefault="00BC6C0E" w:rsidP="00BC6C0E">
          <w:pPr>
            <w:pStyle w:val="Header"/>
            <w:rPr>
              <w:b/>
            </w:rPr>
          </w:pPr>
        </w:p>
      </w:tc>
      <w:tc>
        <w:tcPr>
          <w:tcW w:w="4071" w:type="dxa"/>
          <w:shd w:val="clear" w:color="auto" w:fill="auto"/>
        </w:tcPr>
        <w:p w14:paraId="7A10AB12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Batch: B2</w:t>
          </w:r>
        </w:p>
      </w:tc>
    </w:tr>
    <w:tr w:rsidR="00E70FAB" w:rsidRPr="00E70FAB" w14:paraId="5C8FB236" w14:textId="77777777" w:rsidTr="00E70FAB">
      <w:trPr>
        <w:trHeight w:val="263"/>
      </w:trPr>
      <w:tc>
        <w:tcPr>
          <w:tcW w:w="3105" w:type="dxa"/>
          <w:shd w:val="clear" w:color="auto" w:fill="auto"/>
        </w:tcPr>
        <w:p w14:paraId="7E8FD87D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Name of the Students</w:t>
          </w:r>
        </w:p>
      </w:tc>
      <w:tc>
        <w:tcPr>
          <w:tcW w:w="2140" w:type="dxa"/>
          <w:shd w:val="clear" w:color="auto" w:fill="auto"/>
        </w:tcPr>
        <w:p w14:paraId="6F712F6A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Roll No.</w:t>
          </w:r>
        </w:p>
      </w:tc>
      <w:tc>
        <w:tcPr>
          <w:tcW w:w="4071" w:type="dxa"/>
          <w:shd w:val="clear" w:color="auto" w:fill="auto"/>
        </w:tcPr>
        <w:p w14:paraId="6434E706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Enrollment No.</w:t>
          </w:r>
        </w:p>
      </w:tc>
    </w:tr>
    <w:tr w:rsidR="00E70FAB" w:rsidRPr="00E70FAB" w14:paraId="56DEB434" w14:textId="77777777" w:rsidTr="00E70FAB">
      <w:trPr>
        <w:trHeight w:val="248"/>
      </w:trPr>
      <w:tc>
        <w:tcPr>
          <w:tcW w:w="3105" w:type="dxa"/>
          <w:shd w:val="clear" w:color="auto" w:fill="auto"/>
        </w:tcPr>
        <w:p w14:paraId="0FB4A414" w14:textId="77777777" w:rsidR="00BC6C0E" w:rsidRPr="00E70FAB" w:rsidRDefault="00BC6C0E" w:rsidP="00BC6C0E">
          <w:pPr>
            <w:pStyle w:val="Header"/>
            <w:rPr>
              <w:b/>
            </w:rPr>
          </w:pPr>
          <w:proofErr w:type="spellStart"/>
          <w:r w:rsidRPr="00E70FAB">
            <w:rPr>
              <w:b/>
            </w:rPr>
            <w:t>Shripad</w:t>
          </w:r>
          <w:proofErr w:type="spellEnd"/>
          <w:r w:rsidRPr="00E70FAB">
            <w:rPr>
              <w:b/>
            </w:rPr>
            <w:t xml:space="preserve"> </w:t>
          </w:r>
          <w:proofErr w:type="spellStart"/>
          <w:r w:rsidRPr="00E70FAB">
            <w:rPr>
              <w:b/>
            </w:rPr>
            <w:t>Govekar</w:t>
          </w:r>
          <w:proofErr w:type="spellEnd"/>
        </w:p>
      </w:tc>
      <w:tc>
        <w:tcPr>
          <w:tcW w:w="2140" w:type="dxa"/>
          <w:shd w:val="clear" w:color="auto" w:fill="auto"/>
        </w:tcPr>
        <w:p w14:paraId="20073A4E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41</w:t>
          </w:r>
        </w:p>
      </w:tc>
      <w:tc>
        <w:tcPr>
          <w:tcW w:w="4071" w:type="dxa"/>
          <w:shd w:val="clear" w:color="auto" w:fill="auto"/>
        </w:tcPr>
        <w:p w14:paraId="50548E2A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12020200</w:t>
          </w:r>
        </w:p>
      </w:tc>
    </w:tr>
    <w:tr w:rsidR="00E70FAB" w:rsidRPr="00E70FAB" w14:paraId="0F44B72A" w14:textId="77777777" w:rsidTr="00E70FAB">
      <w:trPr>
        <w:trHeight w:val="263"/>
      </w:trPr>
      <w:tc>
        <w:tcPr>
          <w:tcW w:w="3105" w:type="dxa"/>
          <w:shd w:val="clear" w:color="auto" w:fill="auto"/>
        </w:tcPr>
        <w:p w14:paraId="38B40BA7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 xml:space="preserve">Mahesh </w:t>
          </w:r>
          <w:proofErr w:type="spellStart"/>
          <w:r w:rsidRPr="00E70FAB">
            <w:rPr>
              <w:b/>
            </w:rPr>
            <w:t>Badade</w:t>
          </w:r>
          <w:proofErr w:type="spellEnd"/>
        </w:p>
      </w:tc>
      <w:tc>
        <w:tcPr>
          <w:tcW w:w="2140" w:type="dxa"/>
          <w:shd w:val="clear" w:color="auto" w:fill="auto"/>
        </w:tcPr>
        <w:p w14:paraId="6E2FDA8F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39</w:t>
          </w:r>
        </w:p>
      </w:tc>
      <w:tc>
        <w:tcPr>
          <w:tcW w:w="4071" w:type="dxa"/>
          <w:shd w:val="clear" w:color="auto" w:fill="auto"/>
        </w:tcPr>
        <w:p w14:paraId="3CE0986F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12020264</w:t>
          </w:r>
        </w:p>
      </w:tc>
    </w:tr>
    <w:tr w:rsidR="00E70FAB" w:rsidRPr="00E70FAB" w14:paraId="4F49F1BF" w14:textId="77777777" w:rsidTr="00E70FAB">
      <w:trPr>
        <w:trHeight w:val="263"/>
      </w:trPr>
      <w:tc>
        <w:tcPr>
          <w:tcW w:w="3105" w:type="dxa"/>
          <w:shd w:val="clear" w:color="auto" w:fill="auto"/>
        </w:tcPr>
        <w:p w14:paraId="5A337BC1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Rupesh Kadam</w:t>
          </w:r>
        </w:p>
      </w:tc>
      <w:tc>
        <w:tcPr>
          <w:tcW w:w="2140" w:type="dxa"/>
          <w:shd w:val="clear" w:color="auto" w:fill="auto"/>
        </w:tcPr>
        <w:p w14:paraId="041F8F7B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43</w:t>
          </w:r>
        </w:p>
      </w:tc>
      <w:tc>
        <w:tcPr>
          <w:tcW w:w="4071" w:type="dxa"/>
          <w:shd w:val="clear" w:color="auto" w:fill="auto"/>
        </w:tcPr>
        <w:p w14:paraId="49D01888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12020044</w:t>
          </w:r>
        </w:p>
      </w:tc>
    </w:tr>
    <w:tr w:rsidR="00E70FAB" w:rsidRPr="00E70FAB" w14:paraId="07616AC1" w14:textId="77777777" w:rsidTr="00E70FAB">
      <w:trPr>
        <w:trHeight w:val="263"/>
      </w:trPr>
      <w:tc>
        <w:tcPr>
          <w:tcW w:w="3105" w:type="dxa"/>
          <w:shd w:val="clear" w:color="auto" w:fill="auto"/>
        </w:tcPr>
        <w:p w14:paraId="62CC0C25" w14:textId="77777777" w:rsidR="00BC6C0E" w:rsidRPr="00E70FAB" w:rsidRDefault="00BC6C0E" w:rsidP="00BC6C0E">
          <w:pPr>
            <w:pStyle w:val="Header"/>
            <w:rPr>
              <w:b/>
            </w:rPr>
          </w:pPr>
          <w:proofErr w:type="spellStart"/>
          <w:r w:rsidRPr="00E70FAB">
            <w:rPr>
              <w:b/>
            </w:rPr>
            <w:t>Abhishek</w:t>
          </w:r>
          <w:proofErr w:type="spellEnd"/>
          <w:r w:rsidRPr="00E70FAB">
            <w:rPr>
              <w:b/>
            </w:rPr>
            <w:t xml:space="preserve"> </w:t>
          </w:r>
          <w:proofErr w:type="spellStart"/>
          <w:r w:rsidRPr="00E70FAB">
            <w:rPr>
              <w:b/>
            </w:rPr>
            <w:t>Patil</w:t>
          </w:r>
          <w:proofErr w:type="spellEnd"/>
        </w:p>
      </w:tc>
      <w:tc>
        <w:tcPr>
          <w:tcW w:w="2140" w:type="dxa"/>
          <w:shd w:val="clear" w:color="auto" w:fill="auto"/>
        </w:tcPr>
        <w:p w14:paraId="48FAC686" w14:textId="77777777" w:rsidR="00BC6C0E" w:rsidRPr="00E70FAB" w:rsidRDefault="00BC6C0E" w:rsidP="00BC6C0E">
          <w:pPr>
            <w:pStyle w:val="Header"/>
            <w:rPr>
              <w:b/>
            </w:rPr>
          </w:pPr>
          <w:r w:rsidRPr="00E70FAB">
            <w:rPr>
              <w:b/>
            </w:rPr>
            <w:t>53</w:t>
          </w:r>
        </w:p>
      </w:tc>
      <w:tc>
        <w:tcPr>
          <w:tcW w:w="4071" w:type="dxa"/>
          <w:shd w:val="clear" w:color="auto" w:fill="auto"/>
        </w:tcPr>
        <w:p w14:paraId="579EEFC6" w14:textId="268677E2" w:rsidR="00BC6C0E" w:rsidRPr="00E70FAB" w:rsidRDefault="00FF4C8C" w:rsidP="00BC6C0E">
          <w:pPr>
            <w:pStyle w:val="Header"/>
            <w:rPr>
              <w:b/>
            </w:rPr>
          </w:pPr>
          <w:r w:rsidRPr="00E70FAB">
            <w:rPr>
              <w:b/>
            </w:rPr>
            <w:t>12020111</w:t>
          </w:r>
        </w:p>
      </w:tc>
    </w:tr>
  </w:tbl>
  <w:p w14:paraId="67FE1ECB" w14:textId="77777777" w:rsidR="00BC6C0E" w:rsidRDefault="00BC6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329"/>
    <w:multiLevelType w:val="hybridMultilevel"/>
    <w:tmpl w:val="30743A34"/>
    <w:lvl w:ilvl="0" w:tplc="805E2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D584A"/>
    <w:multiLevelType w:val="hybridMultilevel"/>
    <w:tmpl w:val="AF2E0524"/>
    <w:lvl w:ilvl="0" w:tplc="86446938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en-US"/>
      </w:rPr>
    </w:lvl>
    <w:lvl w:ilvl="1" w:tplc="E5128AF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95EADC5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056431C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DF2AF10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6AF00F8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9C2AA4E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E814E93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8BC4636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05BD61B7"/>
    <w:multiLevelType w:val="hybridMultilevel"/>
    <w:tmpl w:val="06CC0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00BE5"/>
    <w:multiLevelType w:val="hybridMultilevel"/>
    <w:tmpl w:val="5136F08C"/>
    <w:lvl w:ilvl="0" w:tplc="AC769E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C124F"/>
    <w:multiLevelType w:val="hybridMultilevel"/>
    <w:tmpl w:val="1E5862E6"/>
    <w:lvl w:ilvl="0" w:tplc="73D04FE0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CAEB29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268C20B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171020B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6EE81A1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2CC271F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899A4E5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2CF644A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8CF0446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5">
    <w:nsid w:val="141A66FB"/>
    <w:multiLevelType w:val="hybridMultilevel"/>
    <w:tmpl w:val="D9AACB04"/>
    <w:lvl w:ilvl="0" w:tplc="12E0A3CE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C50011F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72BE823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8556D7E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EE3ABD2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FB9C1A4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57A8375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BB5C3B6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659ECF3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6">
    <w:nsid w:val="198947B2"/>
    <w:multiLevelType w:val="hybridMultilevel"/>
    <w:tmpl w:val="5E64AF9C"/>
    <w:lvl w:ilvl="0" w:tplc="8D1AA10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  <w:lang w:val="en-US" w:eastAsia="en-US" w:bidi="en-US"/>
      </w:rPr>
    </w:lvl>
    <w:lvl w:ilvl="1" w:tplc="1032B850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4CE44DBE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 w:tplc="FE243FB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B7A8310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9B20855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46CA0AD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 w:tplc="5F3A957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 w:tplc="9754F2A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abstractNum w:abstractNumId="7">
    <w:nsid w:val="1E432328"/>
    <w:multiLevelType w:val="hybridMultilevel"/>
    <w:tmpl w:val="7C28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13563"/>
    <w:multiLevelType w:val="hybridMultilevel"/>
    <w:tmpl w:val="96B8954E"/>
    <w:lvl w:ilvl="0" w:tplc="481227B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3BA0EEA2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2" w:tplc="6B5AF2A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AF94305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D0748E7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AEEE64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7346D8FC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F72E285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74CEA65E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9">
    <w:nsid w:val="219B79E1"/>
    <w:multiLevelType w:val="hybridMultilevel"/>
    <w:tmpl w:val="07EE7E98"/>
    <w:lvl w:ilvl="0" w:tplc="EFC84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53BBF"/>
    <w:multiLevelType w:val="hybridMultilevel"/>
    <w:tmpl w:val="56E4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0115D"/>
    <w:multiLevelType w:val="hybridMultilevel"/>
    <w:tmpl w:val="890054E4"/>
    <w:lvl w:ilvl="0" w:tplc="0ACEFBB8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24B73AA4"/>
    <w:multiLevelType w:val="hybridMultilevel"/>
    <w:tmpl w:val="2F449B5C"/>
    <w:lvl w:ilvl="0" w:tplc="B7269B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FB0E0CC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45809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20BC20E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E1AC105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5ED464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A62C911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53C2A1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071875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3">
    <w:nsid w:val="28410715"/>
    <w:multiLevelType w:val="hybridMultilevel"/>
    <w:tmpl w:val="FD80D616"/>
    <w:lvl w:ilvl="0" w:tplc="CC4C117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2B2F65C7"/>
    <w:multiLevelType w:val="hybridMultilevel"/>
    <w:tmpl w:val="A3C4151E"/>
    <w:lvl w:ilvl="0" w:tplc="A7E6CB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C31EFCF8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76A6494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8B2EE87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A61286B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53204C8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166EC59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0104755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E834958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15">
    <w:nsid w:val="2F7A0F8E"/>
    <w:multiLevelType w:val="hybridMultilevel"/>
    <w:tmpl w:val="D548EB6A"/>
    <w:lvl w:ilvl="0" w:tplc="F0AA6724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4170E44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ABA2060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76680CE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F6BC290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D0F033E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2D44007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2728A4E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4242429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16">
    <w:nsid w:val="3A7A2A5D"/>
    <w:multiLevelType w:val="hybridMultilevel"/>
    <w:tmpl w:val="E05239BA"/>
    <w:lvl w:ilvl="0" w:tplc="1A8E0A3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D318F20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F76278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2156252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 w:tplc="8D9295C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9B54859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654C813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 w:tplc="0CA6849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3F947F4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abstractNum w:abstractNumId="17">
    <w:nsid w:val="4055368E"/>
    <w:multiLevelType w:val="hybridMultilevel"/>
    <w:tmpl w:val="2F7AB70E"/>
    <w:lvl w:ilvl="0" w:tplc="8C08773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42435220"/>
    <w:multiLevelType w:val="hybridMultilevel"/>
    <w:tmpl w:val="9C0E434E"/>
    <w:lvl w:ilvl="0" w:tplc="7F8A5AB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1D6920C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5F36FE06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B6C2DCC2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BC267B6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75C2366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A000B7A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96F2676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F0D486F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19">
    <w:nsid w:val="47E678E3"/>
    <w:multiLevelType w:val="hybridMultilevel"/>
    <w:tmpl w:val="7A92903E"/>
    <w:lvl w:ilvl="0" w:tplc="46CA04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258E5"/>
    <w:multiLevelType w:val="hybridMultilevel"/>
    <w:tmpl w:val="FDCC13A2"/>
    <w:lvl w:ilvl="0" w:tplc="909402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2A270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A1EC29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3" w:tplc="510A72E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4" w:tplc="AC36266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 w:tplc="5E927F6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6" w:tplc="AC08395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en-US"/>
      </w:rPr>
    </w:lvl>
    <w:lvl w:ilvl="7" w:tplc="6C32537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5D34EBA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21">
    <w:nsid w:val="522F245E"/>
    <w:multiLevelType w:val="hybridMultilevel"/>
    <w:tmpl w:val="581EF27A"/>
    <w:lvl w:ilvl="0" w:tplc="77DA5370">
      <w:start w:val="1"/>
      <w:numFmt w:val="decimal"/>
      <w:lvlText w:val="%1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2">
    <w:nsid w:val="5261165F"/>
    <w:multiLevelType w:val="hybridMultilevel"/>
    <w:tmpl w:val="E9B69F2E"/>
    <w:lvl w:ilvl="0" w:tplc="1D8CE69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en-US"/>
      </w:rPr>
    </w:lvl>
    <w:lvl w:ilvl="1" w:tplc="DFD8081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A0A8D84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C5C815C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CCF67C3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D9C866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97727D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6282A15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3A3A4B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3">
    <w:nsid w:val="58E340E4"/>
    <w:multiLevelType w:val="hybridMultilevel"/>
    <w:tmpl w:val="0B58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7B19A2"/>
    <w:multiLevelType w:val="hybridMultilevel"/>
    <w:tmpl w:val="64627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217A1"/>
    <w:multiLevelType w:val="hybridMultilevel"/>
    <w:tmpl w:val="6E0AFD04"/>
    <w:lvl w:ilvl="0" w:tplc="05E8FAC0">
      <w:start w:val="2"/>
      <w:numFmt w:val="lowerLetter"/>
      <w:lvlText w:val="%1)"/>
      <w:lvlJc w:val="left"/>
      <w:pPr>
        <w:ind w:left="623" w:hanging="343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21B8ED92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99C462F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C1268B5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F9AA834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34E0E04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C47C5E3E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0DC6AC7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5C8E23D2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26">
    <w:nsid w:val="63FB5209"/>
    <w:multiLevelType w:val="hybridMultilevel"/>
    <w:tmpl w:val="BC581E6E"/>
    <w:lvl w:ilvl="0" w:tplc="CAA6B56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C70809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D5A492F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9E328D3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A476C5A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2F7AA7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A9FA5D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E4BA64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1AD81B6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7">
    <w:nsid w:val="64E15E81"/>
    <w:multiLevelType w:val="hybridMultilevel"/>
    <w:tmpl w:val="E090923A"/>
    <w:lvl w:ilvl="0" w:tplc="8F505F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>
    <w:nsid w:val="68664B79"/>
    <w:multiLevelType w:val="hybridMultilevel"/>
    <w:tmpl w:val="2C2C1C56"/>
    <w:lvl w:ilvl="0" w:tplc="6D12AD04">
      <w:start w:val="1"/>
      <w:numFmt w:val="decimal"/>
      <w:lvlText w:val="%1."/>
      <w:lvlJc w:val="left"/>
      <w:pPr>
        <w:ind w:left="52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04AEF23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104C893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3" w:tplc="823A530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4" w:tplc="4816F0A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 w:tplc="B96605A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6" w:tplc="329878F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en-US"/>
      </w:rPr>
    </w:lvl>
    <w:lvl w:ilvl="7" w:tplc="1896833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344E15B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29">
    <w:nsid w:val="6DC90B3E"/>
    <w:multiLevelType w:val="hybridMultilevel"/>
    <w:tmpl w:val="016A9EA0"/>
    <w:lvl w:ilvl="0" w:tplc="0ED0A1D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2880B06">
      <w:start w:val="1"/>
      <w:numFmt w:val="lowerLetter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309C2F9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EB20DCA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A2760E4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DED2CBB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988826C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DEF4BE6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40F44C9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30">
    <w:nsid w:val="756A3498"/>
    <w:multiLevelType w:val="hybridMultilevel"/>
    <w:tmpl w:val="DA7A26AA"/>
    <w:lvl w:ilvl="0" w:tplc="C4B60CB2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63AAE452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A89CD2B2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8CCC165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4FD04E6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16F64C6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AFE8F3B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21F87B7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620CE6F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31">
    <w:nsid w:val="7A184200"/>
    <w:multiLevelType w:val="hybridMultilevel"/>
    <w:tmpl w:val="6AA82B3C"/>
    <w:lvl w:ilvl="0" w:tplc="2A160AB6">
      <w:start w:val="4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515A4B3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B2D41A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9A10D3D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74DCB79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19E0FEC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0666DC6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8E56E67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06FEA47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32">
    <w:nsid w:val="7A5C7A7F"/>
    <w:multiLevelType w:val="hybridMultilevel"/>
    <w:tmpl w:val="6EA04EEA"/>
    <w:lvl w:ilvl="0" w:tplc="C73AB32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947E48FE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A014A37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C4A6989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233AB20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D558287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A5CE44AE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140457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5EB258F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33">
    <w:nsid w:val="7CEF1DC8"/>
    <w:multiLevelType w:val="hybridMultilevel"/>
    <w:tmpl w:val="617E86F8"/>
    <w:lvl w:ilvl="0" w:tplc="3E86FC6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9AF653CC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12244B62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6DD6354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1E7271D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E0EC47A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4878AC3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56F0BF8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4A3C64C2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34">
    <w:nsid w:val="7FF53ED4"/>
    <w:multiLevelType w:val="hybridMultilevel"/>
    <w:tmpl w:val="F934EEF6"/>
    <w:lvl w:ilvl="0" w:tplc="061A530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B14414DC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n-US" w:eastAsia="en-US" w:bidi="en-US"/>
      </w:rPr>
    </w:lvl>
    <w:lvl w:ilvl="2" w:tplc="BE7E7C1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F0EE834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4" w:tplc="D4147A3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en-US"/>
      </w:rPr>
    </w:lvl>
    <w:lvl w:ilvl="5" w:tplc="C84C7F7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8D6A88C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en-US"/>
      </w:rPr>
    </w:lvl>
    <w:lvl w:ilvl="7" w:tplc="0882E2E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plc="84F41DB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5"/>
  </w:num>
  <w:num w:numId="3">
    <w:abstractNumId w:val="33"/>
  </w:num>
  <w:num w:numId="4">
    <w:abstractNumId w:val="31"/>
  </w:num>
  <w:num w:numId="5">
    <w:abstractNumId w:val="25"/>
  </w:num>
  <w:num w:numId="6">
    <w:abstractNumId w:val="16"/>
  </w:num>
  <w:num w:numId="7">
    <w:abstractNumId w:val="1"/>
  </w:num>
  <w:num w:numId="8">
    <w:abstractNumId w:val="14"/>
  </w:num>
  <w:num w:numId="9">
    <w:abstractNumId w:val="5"/>
  </w:num>
  <w:num w:numId="10">
    <w:abstractNumId w:val="32"/>
  </w:num>
  <w:num w:numId="11">
    <w:abstractNumId w:val="4"/>
  </w:num>
  <w:num w:numId="12">
    <w:abstractNumId w:val="8"/>
  </w:num>
  <w:num w:numId="13">
    <w:abstractNumId w:val="30"/>
  </w:num>
  <w:num w:numId="14">
    <w:abstractNumId w:val="29"/>
  </w:num>
  <w:num w:numId="15">
    <w:abstractNumId w:val="18"/>
  </w:num>
  <w:num w:numId="16">
    <w:abstractNumId w:val="26"/>
  </w:num>
  <w:num w:numId="17">
    <w:abstractNumId w:val="22"/>
  </w:num>
  <w:num w:numId="18">
    <w:abstractNumId w:val="28"/>
  </w:num>
  <w:num w:numId="19">
    <w:abstractNumId w:val="34"/>
  </w:num>
  <w:num w:numId="20">
    <w:abstractNumId w:val="6"/>
  </w:num>
  <w:num w:numId="21">
    <w:abstractNumId w:val="20"/>
  </w:num>
  <w:num w:numId="22">
    <w:abstractNumId w:val="17"/>
  </w:num>
  <w:num w:numId="23">
    <w:abstractNumId w:val="21"/>
  </w:num>
  <w:num w:numId="24">
    <w:abstractNumId w:val="23"/>
  </w:num>
  <w:num w:numId="25">
    <w:abstractNumId w:val="27"/>
  </w:num>
  <w:num w:numId="26">
    <w:abstractNumId w:val="10"/>
  </w:num>
  <w:num w:numId="27">
    <w:abstractNumId w:val="13"/>
  </w:num>
  <w:num w:numId="28">
    <w:abstractNumId w:val="11"/>
  </w:num>
  <w:num w:numId="29">
    <w:abstractNumId w:val="7"/>
  </w:num>
  <w:num w:numId="30">
    <w:abstractNumId w:val="9"/>
  </w:num>
  <w:num w:numId="31">
    <w:abstractNumId w:val="3"/>
  </w:num>
  <w:num w:numId="32">
    <w:abstractNumId w:val="19"/>
  </w:num>
  <w:num w:numId="33">
    <w:abstractNumId w:val="0"/>
  </w:num>
  <w:num w:numId="34">
    <w:abstractNumId w:val="2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829"/>
    <w:rsid w:val="000012C1"/>
    <w:rsid w:val="00002945"/>
    <w:rsid w:val="00011FF8"/>
    <w:rsid w:val="0001499C"/>
    <w:rsid w:val="000242D2"/>
    <w:rsid w:val="0003004C"/>
    <w:rsid w:val="000314CD"/>
    <w:rsid w:val="000338E8"/>
    <w:rsid w:val="00053889"/>
    <w:rsid w:val="0006698F"/>
    <w:rsid w:val="00067E97"/>
    <w:rsid w:val="000856EC"/>
    <w:rsid w:val="000905A9"/>
    <w:rsid w:val="0009715C"/>
    <w:rsid w:val="000A1198"/>
    <w:rsid w:val="000A1E05"/>
    <w:rsid w:val="000B7304"/>
    <w:rsid w:val="000C4017"/>
    <w:rsid w:val="000C66B8"/>
    <w:rsid w:val="000F13CE"/>
    <w:rsid w:val="0010488F"/>
    <w:rsid w:val="00123895"/>
    <w:rsid w:val="001347F8"/>
    <w:rsid w:val="00140B4D"/>
    <w:rsid w:val="001430F2"/>
    <w:rsid w:val="0014459E"/>
    <w:rsid w:val="001511E5"/>
    <w:rsid w:val="0015540C"/>
    <w:rsid w:val="00163AF6"/>
    <w:rsid w:val="001842BD"/>
    <w:rsid w:val="001956AA"/>
    <w:rsid w:val="001B03AE"/>
    <w:rsid w:val="001B0F8B"/>
    <w:rsid w:val="001B3DDB"/>
    <w:rsid w:val="001B50B4"/>
    <w:rsid w:val="001D509C"/>
    <w:rsid w:val="001F5DD2"/>
    <w:rsid w:val="0020423B"/>
    <w:rsid w:val="00205C1D"/>
    <w:rsid w:val="00207E21"/>
    <w:rsid w:val="00227E19"/>
    <w:rsid w:val="00230F7C"/>
    <w:rsid w:val="00236A1B"/>
    <w:rsid w:val="0023706F"/>
    <w:rsid w:val="00244642"/>
    <w:rsid w:val="00245AFE"/>
    <w:rsid w:val="002513D0"/>
    <w:rsid w:val="00255641"/>
    <w:rsid w:val="002619EE"/>
    <w:rsid w:val="002766AD"/>
    <w:rsid w:val="002767A0"/>
    <w:rsid w:val="00290216"/>
    <w:rsid w:val="002A154A"/>
    <w:rsid w:val="002A64F7"/>
    <w:rsid w:val="002B1012"/>
    <w:rsid w:val="002B38B4"/>
    <w:rsid w:val="002D1480"/>
    <w:rsid w:val="002D6119"/>
    <w:rsid w:val="002E0866"/>
    <w:rsid w:val="002E6340"/>
    <w:rsid w:val="00312185"/>
    <w:rsid w:val="003350EC"/>
    <w:rsid w:val="00336CE6"/>
    <w:rsid w:val="00350A24"/>
    <w:rsid w:val="00364576"/>
    <w:rsid w:val="003664F2"/>
    <w:rsid w:val="003903A4"/>
    <w:rsid w:val="003A579D"/>
    <w:rsid w:val="003B2124"/>
    <w:rsid w:val="003D110E"/>
    <w:rsid w:val="003D50F6"/>
    <w:rsid w:val="003D6826"/>
    <w:rsid w:val="003D6F02"/>
    <w:rsid w:val="003E2735"/>
    <w:rsid w:val="00400094"/>
    <w:rsid w:val="004144B5"/>
    <w:rsid w:val="0041706B"/>
    <w:rsid w:val="004231CD"/>
    <w:rsid w:val="00424028"/>
    <w:rsid w:val="00432264"/>
    <w:rsid w:val="00433C96"/>
    <w:rsid w:val="0043744D"/>
    <w:rsid w:val="00444A72"/>
    <w:rsid w:val="00454A10"/>
    <w:rsid w:val="004616B5"/>
    <w:rsid w:val="00471DA7"/>
    <w:rsid w:val="00481AC8"/>
    <w:rsid w:val="00484482"/>
    <w:rsid w:val="004A6A51"/>
    <w:rsid w:val="004B3FC3"/>
    <w:rsid w:val="004B45B0"/>
    <w:rsid w:val="004D0980"/>
    <w:rsid w:val="004D4DD2"/>
    <w:rsid w:val="004E5BF0"/>
    <w:rsid w:val="004F01E3"/>
    <w:rsid w:val="004F443D"/>
    <w:rsid w:val="004F4B6A"/>
    <w:rsid w:val="00501C2E"/>
    <w:rsid w:val="005111C4"/>
    <w:rsid w:val="00514CC3"/>
    <w:rsid w:val="00521930"/>
    <w:rsid w:val="005232DD"/>
    <w:rsid w:val="005304E9"/>
    <w:rsid w:val="005415F6"/>
    <w:rsid w:val="00550F09"/>
    <w:rsid w:val="00552B60"/>
    <w:rsid w:val="00556E0C"/>
    <w:rsid w:val="00565078"/>
    <w:rsid w:val="005719A6"/>
    <w:rsid w:val="00583CC7"/>
    <w:rsid w:val="00587BEF"/>
    <w:rsid w:val="0059115A"/>
    <w:rsid w:val="005B47E5"/>
    <w:rsid w:val="005B6B7D"/>
    <w:rsid w:val="005C5840"/>
    <w:rsid w:val="005C618E"/>
    <w:rsid w:val="005C61D0"/>
    <w:rsid w:val="005E5AA8"/>
    <w:rsid w:val="005E7D91"/>
    <w:rsid w:val="00601E47"/>
    <w:rsid w:val="00604A55"/>
    <w:rsid w:val="00611E02"/>
    <w:rsid w:val="00615429"/>
    <w:rsid w:val="00630BC9"/>
    <w:rsid w:val="0064289A"/>
    <w:rsid w:val="00674723"/>
    <w:rsid w:val="006836B7"/>
    <w:rsid w:val="00687C43"/>
    <w:rsid w:val="006A485A"/>
    <w:rsid w:val="006B27F1"/>
    <w:rsid w:val="006B7E01"/>
    <w:rsid w:val="006D7197"/>
    <w:rsid w:val="006F5C8B"/>
    <w:rsid w:val="006F77FA"/>
    <w:rsid w:val="00704E6E"/>
    <w:rsid w:val="00711691"/>
    <w:rsid w:val="007224C1"/>
    <w:rsid w:val="0073049F"/>
    <w:rsid w:val="00731C85"/>
    <w:rsid w:val="00733E50"/>
    <w:rsid w:val="00735567"/>
    <w:rsid w:val="00745DBA"/>
    <w:rsid w:val="00753485"/>
    <w:rsid w:val="007558B3"/>
    <w:rsid w:val="00757049"/>
    <w:rsid w:val="0076003F"/>
    <w:rsid w:val="00765766"/>
    <w:rsid w:val="00772431"/>
    <w:rsid w:val="007811DA"/>
    <w:rsid w:val="00782CB2"/>
    <w:rsid w:val="00784303"/>
    <w:rsid w:val="007B5FB3"/>
    <w:rsid w:val="00806F31"/>
    <w:rsid w:val="0081211D"/>
    <w:rsid w:val="00812D85"/>
    <w:rsid w:val="0081328A"/>
    <w:rsid w:val="00817C54"/>
    <w:rsid w:val="00833FBA"/>
    <w:rsid w:val="00840137"/>
    <w:rsid w:val="008475E3"/>
    <w:rsid w:val="0085161F"/>
    <w:rsid w:val="00854A12"/>
    <w:rsid w:val="008644A4"/>
    <w:rsid w:val="008658CC"/>
    <w:rsid w:val="008833E4"/>
    <w:rsid w:val="00885D89"/>
    <w:rsid w:val="00886851"/>
    <w:rsid w:val="008C5E8B"/>
    <w:rsid w:val="008F1F69"/>
    <w:rsid w:val="008F3F9F"/>
    <w:rsid w:val="008F72B2"/>
    <w:rsid w:val="008F7E8F"/>
    <w:rsid w:val="0092368D"/>
    <w:rsid w:val="009338DF"/>
    <w:rsid w:val="009501C2"/>
    <w:rsid w:val="00952E28"/>
    <w:rsid w:val="0097037E"/>
    <w:rsid w:val="00972993"/>
    <w:rsid w:val="0098792A"/>
    <w:rsid w:val="009A04F1"/>
    <w:rsid w:val="009B20AE"/>
    <w:rsid w:val="009B501A"/>
    <w:rsid w:val="009C2CF5"/>
    <w:rsid w:val="009C44A2"/>
    <w:rsid w:val="009D65B3"/>
    <w:rsid w:val="009D67CE"/>
    <w:rsid w:val="009D747C"/>
    <w:rsid w:val="009E6DB5"/>
    <w:rsid w:val="00A02121"/>
    <w:rsid w:val="00A12043"/>
    <w:rsid w:val="00A131DD"/>
    <w:rsid w:val="00A43716"/>
    <w:rsid w:val="00A43DD1"/>
    <w:rsid w:val="00A450E1"/>
    <w:rsid w:val="00A522B4"/>
    <w:rsid w:val="00A558BE"/>
    <w:rsid w:val="00A77EDC"/>
    <w:rsid w:val="00A83634"/>
    <w:rsid w:val="00AA2CEC"/>
    <w:rsid w:val="00AB25D1"/>
    <w:rsid w:val="00AB5B16"/>
    <w:rsid w:val="00AC407E"/>
    <w:rsid w:val="00AC6489"/>
    <w:rsid w:val="00AD0CF5"/>
    <w:rsid w:val="00AD4472"/>
    <w:rsid w:val="00AE2CF1"/>
    <w:rsid w:val="00B02B71"/>
    <w:rsid w:val="00B03809"/>
    <w:rsid w:val="00B0519E"/>
    <w:rsid w:val="00B10B7F"/>
    <w:rsid w:val="00B2353D"/>
    <w:rsid w:val="00B30820"/>
    <w:rsid w:val="00B51EF8"/>
    <w:rsid w:val="00B60D2E"/>
    <w:rsid w:val="00B64003"/>
    <w:rsid w:val="00B64177"/>
    <w:rsid w:val="00B74C91"/>
    <w:rsid w:val="00B77982"/>
    <w:rsid w:val="00B8156E"/>
    <w:rsid w:val="00B9178A"/>
    <w:rsid w:val="00BA19E8"/>
    <w:rsid w:val="00BB599F"/>
    <w:rsid w:val="00BB5C44"/>
    <w:rsid w:val="00BC2908"/>
    <w:rsid w:val="00BC556A"/>
    <w:rsid w:val="00BC6C0E"/>
    <w:rsid w:val="00BD4075"/>
    <w:rsid w:val="00BD4AA8"/>
    <w:rsid w:val="00BE3830"/>
    <w:rsid w:val="00BF3214"/>
    <w:rsid w:val="00BF5CB1"/>
    <w:rsid w:val="00C05FA0"/>
    <w:rsid w:val="00C153BA"/>
    <w:rsid w:val="00C23684"/>
    <w:rsid w:val="00C310BA"/>
    <w:rsid w:val="00C467D2"/>
    <w:rsid w:val="00C50527"/>
    <w:rsid w:val="00C81097"/>
    <w:rsid w:val="00C83978"/>
    <w:rsid w:val="00C86AD0"/>
    <w:rsid w:val="00C86C2C"/>
    <w:rsid w:val="00C909EE"/>
    <w:rsid w:val="00CB00F9"/>
    <w:rsid w:val="00CB3664"/>
    <w:rsid w:val="00CC39CE"/>
    <w:rsid w:val="00CD107C"/>
    <w:rsid w:val="00CD3A09"/>
    <w:rsid w:val="00CE00BC"/>
    <w:rsid w:val="00CF19AD"/>
    <w:rsid w:val="00CF5915"/>
    <w:rsid w:val="00D02032"/>
    <w:rsid w:val="00D055E2"/>
    <w:rsid w:val="00D3323A"/>
    <w:rsid w:val="00D3345B"/>
    <w:rsid w:val="00D469AA"/>
    <w:rsid w:val="00D514BE"/>
    <w:rsid w:val="00D56578"/>
    <w:rsid w:val="00D56CB2"/>
    <w:rsid w:val="00D7249E"/>
    <w:rsid w:val="00D82829"/>
    <w:rsid w:val="00D84702"/>
    <w:rsid w:val="00DA18FD"/>
    <w:rsid w:val="00DB05FB"/>
    <w:rsid w:val="00DB57B2"/>
    <w:rsid w:val="00DD0347"/>
    <w:rsid w:val="00DD1843"/>
    <w:rsid w:val="00DD5DB9"/>
    <w:rsid w:val="00DF6AD2"/>
    <w:rsid w:val="00E175DC"/>
    <w:rsid w:val="00E31473"/>
    <w:rsid w:val="00E40777"/>
    <w:rsid w:val="00E63B92"/>
    <w:rsid w:val="00E66379"/>
    <w:rsid w:val="00E70FAB"/>
    <w:rsid w:val="00E71F00"/>
    <w:rsid w:val="00E72012"/>
    <w:rsid w:val="00E73C7A"/>
    <w:rsid w:val="00E801C8"/>
    <w:rsid w:val="00E80915"/>
    <w:rsid w:val="00EC0D20"/>
    <w:rsid w:val="00EC1564"/>
    <w:rsid w:val="00EC3A75"/>
    <w:rsid w:val="00EC4E3F"/>
    <w:rsid w:val="00EC5C9D"/>
    <w:rsid w:val="00EC6051"/>
    <w:rsid w:val="00EE1E8A"/>
    <w:rsid w:val="00EE45C3"/>
    <w:rsid w:val="00EE6C11"/>
    <w:rsid w:val="00F03D9C"/>
    <w:rsid w:val="00F04263"/>
    <w:rsid w:val="00F05960"/>
    <w:rsid w:val="00F07E4C"/>
    <w:rsid w:val="00F11179"/>
    <w:rsid w:val="00F14A76"/>
    <w:rsid w:val="00F16BE7"/>
    <w:rsid w:val="00F30772"/>
    <w:rsid w:val="00F31510"/>
    <w:rsid w:val="00F31B46"/>
    <w:rsid w:val="00F36A36"/>
    <w:rsid w:val="00F45F10"/>
    <w:rsid w:val="00F47F10"/>
    <w:rsid w:val="00F516FB"/>
    <w:rsid w:val="00F5380E"/>
    <w:rsid w:val="00F62D89"/>
    <w:rsid w:val="00F8245C"/>
    <w:rsid w:val="00F84103"/>
    <w:rsid w:val="00FA2478"/>
    <w:rsid w:val="00FC05CA"/>
    <w:rsid w:val="00FC539A"/>
    <w:rsid w:val="00FD582E"/>
    <w:rsid w:val="00FE0B82"/>
    <w:rsid w:val="00FF2422"/>
    <w:rsid w:val="00FF2BE5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065A9D7"/>
  <w15:chartTrackingRefBased/>
  <w15:docId w15:val="{29865F5F-556C-4FB9-BCB4-F65476C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556A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rsid w:val="00BC556A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55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C556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C556A"/>
  </w:style>
  <w:style w:type="paragraph" w:styleId="Header">
    <w:name w:val="header"/>
    <w:basedOn w:val="Normal"/>
    <w:link w:val="HeaderChar"/>
    <w:uiPriority w:val="99"/>
    <w:unhideWhenUsed/>
    <w:rsid w:val="00CD3A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D3A09"/>
    <w:rPr>
      <w:rFonts w:ascii="Times New Roman" w:eastAsia="Times New Roman" w:hAnsi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D3A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3A09"/>
    <w:rPr>
      <w:rFonts w:ascii="Times New Roman" w:eastAsia="Times New Roman" w:hAnsi="Times New Roman"/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9A04F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42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%20VIT%20SEM%203%20stuff\Data%20Science%20stuff\HA%20assign\HA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HA_report</Template>
  <TotalTime>58</TotalTime>
  <Pages>10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Rupesh Kadam</cp:lastModifiedBy>
  <cp:revision>4</cp:revision>
  <cp:lastPrinted>2021-08-09T10:40:00Z</cp:lastPrinted>
  <dcterms:created xsi:type="dcterms:W3CDTF">2021-08-09T06:15:00Z</dcterms:created>
  <dcterms:modified xsi:type="dcterms:W3CDTF">2021-08-09T10:40:00Z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2020-01-14T00:00:00Z</vt:filetime>
  </property>
</Properties>
</file>